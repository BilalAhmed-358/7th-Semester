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EC4A9" w14:textId="77777777" w:rsidR="00537E30" w:rsidRDefault="00537E30" w:rsidP="00537E30">
      <w:pPr>
        <w:spacing w:before="120" w:after="120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COURSE DESCRIPTION FORM</w:t>
      </w:r>
    </w:p>
    <w:p w14:paraId="0C9B8953" w14:textId="77777777" w:rsidR="00537E30" w:rsidRDefault="00537E30" w:rsidP="00537E30">
      <w:pPr>
        <w:spacing w:before="120" w:after="120"/>
        <w:jc w:val="center"/>
        <w:rPr>
          <w:rFonts w:ascii="Arial" w:hAnsi="Arial"/>
          <w:b/>
          <w:sz w:val="24"/>
        </w:rPr>
      </w:pPr>
    </w:p>
    <w:p w14:paraId="45EFE76E" w14:textId="77777777" w:rsidR="00537E30" w:rsidRDefault="00D82A21" w:rsidP="00537E30">
      <w:pPr>
        <w:spacing w:before="120" w:after="120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NUCES</w:t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</w:p>
    <w:p w14:paraId="1F8E3C3B" w14:textId="77777777" w:rsidR="00A675BF" w:rsidRDefault="00A675BF">
      <w:pPr>
        <w:spacing w:before="120" w:after="12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INSTITUTION              </w:t>
      </w:r>
      <w:r>
        <w:rPr>
          <w:rFonts w:ascii="Arial" w:hAnsi="Arial"/>
          <w:sz w:val="24"/>
        </w:rPr>
        <w:t xml:space="preserve"> _________________________________________________</w:t>
      </w:r>
    </w:p>
    <w:p w14:paraId="2EA97209" w14:textId="04D28B56" w:rsidR="00A675BF" w:rsidRDefault="006A151B">
      <w:pPr>
        <w:framePr w:w="6847" w:h="635" w:hRule="exact" w:hSpace="180" w:wrap="around" w:vAnchor="text" w:hAnchor="page" w:x="3944" w:y="383"/>
        <w:pBdr>
          <w:bottom w:val="single" w:sz="6" w:space="1" w:color="auto"/>
        </w:pBdr>
        <w:rPr>
          <w:rFonts w:ascii="Arial" w:hAnsi="Arial"/>
          <w:sz w:val="24"/>
        </w:rPr>
      </w:pPr>
      <w:r>
        <w:rPr>
          <w:rFonts w:ascii="Arial" w:hAnsi="Arial"/>
          <w:sz w:val="24"/>
        </w:rPr>
        <w:t>B</w:t>
      </w:r>
      <w:r w:rsidR="00D82A21">
        <w:rPr>
          <w:rFonts w:ascii="Arial" w:hAnsi="Arial"/>
          <w:sz w:val="24"/>
        </w:rPr>
        <w:t>S</w:t>
      </w:r>
      <w:r w:rsidR="00DA1582">
        <w:rPr>
          <w:rFonts w:ascii="Arial" w:hAnsi="Arial"/>
          <w:sz w:val="24"/>
        </w:rPr>
        <w:t xml:space="preserve"> (</w:t>
      </w:r>
      <w:r>
        <w:rPr>
          <w:rFonts w:ascii="Arial" w:hAnsi="Arial"/>
          <w:sz w:val="24"/>
        </w:rPr>
        <w:t>Computer Science</w:t>
      </w:r>
      <w:r w:rsidR="00DA1582">
        <w:rPr>
          <w:rFonts w:ascii="Arial" w:hAnsi="Arial"/>
          <w:sz w:val="24"/>
        </w:rPr>
        <w:t>)</w:t>
      </w:r>
    </w:p>
    <w:p w14:paraId="35888B80" w14:textId="77777777" w:rsidR="00A675BF" w:rsidRDefault="00A675BF">
      <w:pPr>
        <w:spacing w:before="120" w:after="120"/>
        <w:rPr>
          <w:rFonts w:ascii="Arial" w:hAnsi="Arial"/>
          <w:b/>
          <w:sz w:val="24"/>
        </w:rPr>
      </w:pPr>
    </w:p>
    <w:p w14:paraId="525C8B3C" w14:textId="77777777" w:rsidR="00A675BF" w:rsidRDefault="00A675BF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PROGRAM (S) TO BE </w:t>
      </w:r>
    </w:p>
    <w:p w14:paraId="43565F8D" w14:textId="77777777" w:rsidR="00A675BF" w:rsidRDefault="00A675BF">
      <w:pPr>
        <w:spacing w:before="120" w:after="12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EVALUATED  </w:t>
      </w:r>
    </w:p>
    <w:p w14:paraId="639C8D7F" w14:textId="77777777" w:rsidR="00A675BF" w:rsidRDefault="00A675BF">
      <w:pPr>
        <w:tabs>
          <w:tab w:val="left" w:pos="-288"/>
          <w:tab w:val="left" w:pos="360"/>
        </w:tabs>
        <w:spacing w:after="60"/>
        <w:rPr>
          <w:rFonts w:ascii="Arial" w:hAnsi="Arial" w:cs="Arial"/>
          <w:b/>
          <w:bCs/>
          <w:sz w:val="24"/>
          <w:szCs w:val="24"/>
        </w:rPr>
      </w:pPr>
    </w:p>
    <w:p w14:paraId="07ED22D9" w14:textId="77777777" w:rsidR="00537E30" w:rsidRDefault="00537E30">
      <w:pPr>
        <w:tabs>
          <w:tab w:val="left" w:pos="-288"/>
          <w:tab w:val="left" w:pos="360"/>
        </w:tabs>
        <w:spacing w:after="60"/>
        <w:rPr>
          <w:rFonts w:ascii="Arial" w:hAnsi="Arial" w:cs="Arial"/>
          <w:b/>
          <w:bCs/>
          <w:sz w:val="24"/>
          <w:szCs w:val="24"/>
        </w:rPr>
      </w:pPr>
    </w:p>
    <w:p w14:paraId="2F5E8CEA" w14:textId="77777777" w:rsidR="00A675BF" w:rsidRDefault="00A675BF">
      <w:pPr>
        <w:numPr>
          <w:ilvl w:val="0"/>
          <w:numId w:val="1"/>
        </w:numPr>
        <w:tabs>
          <w:tab w:val="clear" w:pos="720"/>
          <w:tab w:val="left" w:pos="-288"/>
          <w:tab w:val="left" w:pos="360"/>
        </w:tabs>
        <w:spacing w:after="60"/>
        <w:ind w:left="36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Course Description </w:t>
      </w:r>
      <w:r>
        <w:rPr>
          <w:rFonts w:ascii="Arial" w:hAnsi="Arial" w:cs="Arial"/>
          <w:b/>
          <w:bCs/>
          <w:vanish/>
          <w:sz w:val="24"/>
          <w:szCs w:val="24"/>
        </w:rPr>
        <w:br w:type="page"/>
      </w:r>
    </w:p>
    <w:p w14:paraId="5950BBAE" w14:textId="77777777" w:rsidR="00A675BF" w:rsidRDefault="00A675BF">
      <w:pPr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(Fill out the following table for each course in your computer science curriculum. A filled out form should not be more than 2-3 pages.)</w:t>
      </w:r>
    </w:p>
    <w:p w14:paraId="093CF7C7" w14:textId="77777777" w:rsidR="00A675BF" w:rsidRDefault="00A675BF">
      <w:pPr>
        <w:rPr>
          <w:rFonts w:ascii="Arial" w:hAnsi="Arial" w:cs="Arial"/>
          <w:iCs/>
          <w:sz w:val="24"/>
          <w:szCs w:val="24"/>
        </w:rPr>
      </w:pPr>
    </w:p>
    <w:tbl>
      <w:tblPr>
        <w:tblW w:w="99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460"/>
        <w:gridCol w:w="1016"/>
        <w:gridCol w:w="1482"/>
        <w:gridCol w:w="1530"/>
        <w:gridCol w:w="2413"/>
      </w:tblGrid>
      <w:tr w:rsidR="00A675BF" w14:paraId="4F4A9AE1" w14:textId="77777777">
        <w:tc>
          <w:tcPr>
            <w:tcW w:w="3460" w:type="dxa"/>
          </w:tcPr>
          <w:p w14:paraId="02FA408C" w14:textId="77777777" w:rsidR="00A675BF" w:rsidRDefault="00A675BF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Course Code</w:t>
            </w:r>
          </w:p>
        </w:tc>
        <w:tc>
          <w:tcPr>
            <w:tcW w:w="6441" w:type="dxa"/>
            <w:gridSpan w:val="4"/>
          </w:tcPr>
          <w:p w14:paraId="558AF7A0" w14:textId="2FD8F81D" w:rsidR="00A675BF" w:rsidRDefault="006A151B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CS4104</w:t>
            </w:r>
          </w:p>
        </w:tc>
      </w:tr>
      <w:tr w:rsidR="00A675BF" w14:paraId="56BECB2C" w14:textId="77777777">
        <w:tc>
          <w:tcPr>
            <w:tcW w:w="3460" w:type="dxa"/>
          </w:tcPr>
          <w:p w14:paraId="7C248DD7" w14:textId="77777777" w:rsidR="00A675BF" w:rsidRDefault="00A675BF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Course Title</w:t>
            </w:r>
          </w:p>
        </w:tc>
        <w:tc>
          <w:tcPr>
            <w:tcW w:w="6441" w:type="dxa"/>
            <w:gridSpan w:val="4"/>
          </w:tcPr>
          <w:p w14:paraId="216264B9" w14:textId="3AA7FC35" w:rsidR="00A675BF" w:rsidRDefault="006A151B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Applied </w:t>
            </w:r>
            <w:r w:rsidR="00D82A21">
              <w:rPr>
                <w:rFonts w:ascii="Arial" w:hAnsi="Arial" w:cs="Arial"/>
              </w:rPr>
              <w:t>Machine Learning</w:t>
            </w:r>
          </w:p>
        </w:tc>
      </w:tr>
      <w:tr w:rsidR="00A675BF" w14:paraId="6068937B" w14:textId="77777777">
        <w:tc>
          <w:tcPr>
            <w:tcW w:w="3460" w:type="dxa"/>
          </w:tcPr>
          <w:p w14:paraId="70853923" w14:textId="77777777" w:rsidR="00A675BF" w:rsidRDefault="00A675BF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Credit Hours</w:t>
            </w:r>
          </w:p>
        </w:tc>
        <w:tc>
          <w:tcPr>
            <w:tcW w:w="6441" w:type="dxa"/>
            <w:gridSpan w:val="4"/>
          </w:tcPr>
          <w:p w14:paraId="41EDF1F8" w14:textId="77777777" w:rsidR="00A675BF" w:rsidRDefault="00D82A21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F03D95">
              <w:rPr>
                <w:rFonts w:ascii="Arial" w:hAnsi="Arial" w:cs="Arial"/>
              </w:rPr>
              <w:t>+0</w:t>
            </w:r>
          </w:p>
        </w:tc>
      </w:tr>
      <w:tr w:rsidR="00A675BF" w14:paraId="02926F2B" w14:textId="77777777">
        <w:tc>
          <w:tcPr>
            <w:tcW w:w="3460" w:type="dxa"/>
          </w:tcPr>
          <w:p w14:paraId="26EEAE1A" w14:textId="77777777" w:rsidR="00A675BF" w:rsidRDefault="00A675BF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Prerequisites by Course(s) and Topics</w:t>
            </w:r>
          </w:p>
        </w:tc>
        <w:tc>
          <w:tcPr>
            <w:tcW w:w="6441" w:type="dxa"/>
            <w:gridSpan w:val="4"/>
          </w:tcPr>
          <w:p w14:paraId="2D99DBCF" w14:textId="59834A81" w:rsidR="00A675BF" w:rsidRDefault="00A675BF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</w:rPr>
            </w:pPr>
          </w:p>
        </w:tc>
      </w:tr>
      <w:tr w:rsidR="00A675BF" w14:paraId="18F6144C" w14:textId="77777777">
        <w:tc>
          <w:tcPr>
            <w:tcW w:w="3460" w:type="dxa"/>
          </w:tcPr>
          <w:p w14:paraId="46BF655D" w14:textId="77777777" w:rsidR="00A675BF" w:rsidRDefault="00A675BF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Assessment Instruments with Weights</w:t>
            </w:r>
            <w:r>
              <w:rPr>
                <w:rFonts w:ascii="Arial" w:hAnsi="Arial" w:cs="Arial"/>
              </w:rPr>
              <w:t xml:space="preserve"> (homework, quizzes, midterms, final, programming assignments, lab work, etc.)</w:t>
            </w:r>
          </w:p>
        </w:tc>
        <w:tc>
          <w:tcPr>
            <w:tcW w:w="6441" w:type="dxa"/>
            <w:gridSpan w:val="4"/>
          </w:tcPr>
          <w:p w14:paraId="37A08917" w14:textId="416D7F9C" w:rsidR="00A675BF" w:rsidRDefault="00EB6955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  <w:r w:rsidR="00D82A21">
              <w:rPr>
                <w:rFonts w:ascii="Arial" w:hAnsi="Arial" w:cs="Arial"/>
              </w:rPr>
              <w:t>% Mid term</w:t>
            </w:r>
          </w:p>
          <w:p w14:paraId="24B7FBD8" w14:textId="2BFAAD01" w:rsidR="00D82A21" w:rsidRDefault="00EB6955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D82A21">
              <w:rPr>
                <w:rFonts w:ascii="Arial" w:hAnsi="Arial" w:cs="Arial"/>
              </w:rPr>
              <w:t>% Continuous assessment (quiz</w:t>
            </w:r>
            <w:r>
              <w:rPr>
                <w:rFonts w:ascii="Arial" w:hAnsi="Arial" w:cs="Arial"/>
              </w:rPr>
              <w:t xml:space="preserve"> + </w:t>
            </w:r>
            <w:r w:rsidR="00D82A21">
              <w:rPr>
                <w:rFonts w:ascii="Arial" w:hAnsi="Arial" w:cs="Arial"/>
              </w:rPr>
              <w:t>assignment)</w:t>
            </w:r>
          </w:p>
          <w:p w14:paraId="0478E9B2" w14:textId="11A88B33" w:rsidR="00EB6955" w:rsidRDefault="00EB6955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10% Project</w:t>
            </w:r>
          </w:p>
          <w:p w14:paraId="414541B2" w14:textId="77777777" w:rsidR="002419F5" w:rsidRDefault="002419F5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50% Final Exam</w:t>
            </w:r>
          </w:p>
        </w:tc>
      </w:tr>
      <w:tr w:rsidR="00A675BF" w14:paraId="50881BF5" w14:textId="77777777">
        <w:tc>
          <w:tcPr>
            <w:tcW w:w="3460" w:type="dxa"/>
          </w:tcPr>
          <w:p w14:paraId="337557CA" w14:textId="77777777" w:rsidR="00A675BF" w:rsidRDefault="00A675BF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Course Coordinator</w:t>
            </w:r>
          </w:p>
        </w:tc>
        <w:tc>
          <w:tcPr>
            <w:tcW w:w="6441" w:type="dxa"/>
            <w:gridSpan w:val="4"/>
          </w:tcPr>
          <w:p w14:paraId="37B5B25B" w14:textId="2F1AC36A" w:rsidR="00A675BF" w:rsidRDefault="006A151B" w:rsidP="002B763C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M. Shahzad</w:t>
            </w:r>
          </w:p>
        </w:tc>
      </w:tr>
      <w:tr w:rsidR="00A675BF" w14:paraId="3D45F07D" w14:textId="77777777">
        <w:tc>
          <w:tcPr>
            <w:tcW w:w="3460" w:type="dxa"/>
          </w:tcPr>
          <w:p w14:paraId="10A56A1C" w14:textId="77777777" w:rsidR="00A675BF" w:rsidRDefault="00A675BF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URL (if any)</w:t>
            </w:r>
          </w:p>
        </w:tc>
        <w:tc>
          <w:tcPr>
            <w:tcW w:w="6441" w:type="dxa"/>
            <w:gridSpan w:val="4"/>
          </w:tcPr>
          <w:p w14:paraId="34E4816D" w14:textId="77777777" w:rsidR="00A675BF" w:rsidRDefault="002419F5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A675BF" w14:paraId="74621E27" w14:textId="77777777">
        <w:tc>
          <w:tcPr>
            <w:tcW w:w="3460" w:type="dxa"/>
          </w:tcPr>
          <w:p w14:paraId="3F27C699" w14:textId="77777777" w:rsidR="00A675BF" w:rsidRDefault="00A675BF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Current Catalog Description</w:t>
            </w:r>
          </w:p>
        </w:tc>
        <w:tc>
          <w:tcPr>
            <w:tcW w:w="6441" w:type="dxa"/>
            <w:gridSpan w:val="4"/>
          </w:tcPr>
          <w:p w14:paraId="73FAB797" w14:textId="77777777" w:rsidR="00A675BF" w:rsidRDefault="002419F5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A675BF" w14:paraId="7EDDCE67" w14:textId="77777777">
        <w:tc>
          <w:tcPr>
            <w:tcW w:w="3460" w:type="dxa"/>
          </w:tcPr>
          <w:p w14:paraId="732BB992" w14:textId="77777777" w:rsidR="00A675BF" w:rsidRDefault="00A675BF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Textbook</w:t>
            </w:r>
            <w:r>
              <w:rPr>
                <w:rFonts w:ascii="Arial" w:hAnsi="Arial" w:cs="Arial"/>
              </w:rPr>
              <w:t xml:space="preserve"> (or </w:t>
            </w:r>
            <w:r>
              <w:rPr>
                <w:rFonts w:ascii="Arial" w:hAnsi="Arial" w:cs="Arial"/>
                <w:b/>
                <w:bCs/>
              </w:rPr>
              <w:t>Laboratory Manual</w:t>
            </w:r>
            <w:r>
              <w:rPr>
                <w:rFonts w:ascii="Arial" w:hAnsi="Arial" w:cs="Arial"/>
              </w:rPr>
              <w:t xml:space="preserve"> for Laboratory Courses)</w:t>
            </w:r>
          </w:p>
        </w:tc>
        <w:tc>
          <w:tcPr>
            <w:tcW w:w="6441" w:type="dxa"/>
            <w:gridSpan w:val="4"/>
          </w:tcPr>
          <w:p w14:paraId="02749B8A" w14:textId="13BDEF7B" w:rsidR="00D82A21" w:rsidRDefault="006A151B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Pr="006A151B">
              <w:rPr>
                <w:rFonts w:ascii="Arial" w:hAnsi="Arial" w:cs="Arial"/>
              </w:rPr>
              <w:t>Witten, I. H., Frank, E., and Hall, M. (2011).  Data Mining: Practical Machine Learning Tools and Techniques, third edition, Elsevier: San Francisco, ISBN 978-0-12-3748560</w:t>
            </w:r>
          </w:p>
          <w:p w14:paraId="41A6CEC7" w14:textId="2ECE69E3" w:rsidR="0054614A" w:rsidRPr="0054614A" w:rsidRDefault="006A151B" w:rsidP="00612915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54614A" w:rsidRPr="0054614A">
              <w:rPr>
                <w:rFonts w:ascii="Arial" w:hAnsi="Arial" w:cs="Arial"/>
              </w:rPr>
              <w:t>Sandy Ryza, Uri Laserson, Sean Owen, Josh Will</w:t>
            </w:r>
            <w:r w:rsidR="0054614A">
              <w:rPr>
                <w:rFonts w:ascii="Arial" w:hAnsi="Arial" w:cs="Arial"/>
              </w:rPr>
              <w:t>s</w:t>
            </w:r>
            <w:r w:rsidR="0054614A">
              <w:rPr>
                <w:rFonts w:ascii="Arial" w:hAnsi="Arial" w:cs="Arial"/>
              </w:rPr>
              <w:t xml:space="preserve">. </w:t>
            </w:r>
            <w:r w:rsidR="0054614A" w:rsidRPr="0054614A">
              <w:rPr>
                <w:rFonts w:ascii="Arial" w:hAnsi="Arial" w:cs="Arial"/>
              </w:rPr>
              <w:t>Advanced Analytics with Spark Patterns for Learning from Data at Scale</w:t>
            </w:r>
            <w:r w:rsidR="0054614A">
              <w:rPr>
                <w:rFonts w:ascii="Arial" w:hAnsi="Arial" w:cs="Arial"/>
              </w:rPr>
              <w:t xml:space="preserve"> </w:t>
            </w:r>
            <w:r w:rsidR="0054614A" w:rsidRPr="0054614A">
              <w:rPr>
                <w:rFonts w:ascii="Arial" w:hAnsi="Arial" w:cs="Arial"/>
              </w:rPr>
              <w:t>(2017)</w:t>
            </w:r>
          </w:p>
          <w:p w14:paraId="54CBDFED" w14:textId="07674D60" w:rsidR="00E57245" w:rsidRDefault="00E57245" w:rsidP="00612915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after="40"/>
            </w:pPr>
            <w:r>
              <w:rPr>
                <w:rFonts w:ascii="Arial" w:hAnsi="Arial" w:cs="Arial"/>
              </w:rPr>
              <w:t xml:space="preserve">- </w:t>
            </w:r>
            <w:r w:rsidRPr="00E57245">
              <w:t>Applied Machine Learning</w:t>
            </w:r>
            <w:r>
              <w:t xml:space="preserve"> </w:t>
            </w:r>
            <w:r w:rsidRPr="00E57245">
              <w:rPr>
                <w:rFonts w:ascii="Arial" w:hAnsi="Arial" w:cs="Arial"/>
              </w:rPr>
              <w:t>by </w:t>
            </w:r>
            <w:hyperlink r:id="rId7" w:history="1">
              <w:r w:rsidRPr="00E57245">
                <w:t>M. Gopal</w:t>
              </w:r>
            </w:hyperlink>
          </w:p>
          <w:p w14:paraId="01EAA597" w14:textId="77777777" w:rsidR="00612915" w:rsidRDefault="00612915" w:rsidP="00612915">
            <w:pPr>
              <w:shd w:val="clear" w:color="auto" w:fill="FFFFFF"/>
              <w:ind w:left="35"/>
              <w:jc w:val="both"/>
              <w:rPr>
                <w:rFonts w:ascii="Arial" w:hAnsi="Arial" w:cs="Arial"/>
                <w:color w:val="000000"/>
              </w:rPr>
            </w:pPr>
            <w:r w:rsidRPr="00612915">
              <w:rPr>
                <w:rFonts w:ascii="Arial" w:hAnsi="Arial" w:cs="Arial"/>
              </w:rPr>
              <w:t xml:space="preserve">- </w:t>
            </w:r>
            <w:r w:rsidRPr="00612915">
              <w:rPr>
                <w:rFonts w:ascii="Arial" w:hAnsi="Arial" w:cs="Arial"/>
                <w:color w:val="000000"/>
              </w:rPr>
              <w:t>Shai Shalev-Shwartz and Shai Ben-David. </w:t>
            </w:r>
            <w:r w:rsidRPr="00612915">
              <w:rPr>
                <w:rFonts w:ascii="Arial" w:hAnsi="Arial" w:cs="Arial"/>
                <w:i/>
                <w:iCs/>
                <w:color w:val="000000"/>
              </w:rPr>
              <w:t>Understanding Machine Learning: From Theory to Algorithms</w:t>
            </w:r>
            <w:r w:rsidRPr="00612915">
              <w:rPr>
                <w:rFonts w:ascii="Arial" w:hAnsi="Arial" w:cs="Arial"/>
                <w:color w:val="000000"/>
              </w:rPr>
              <w:t>. Cambridge University Press. 2014. Available </w:t>
            </w:r>
            <w:hyperlink r:id="rId8" w:history="1">
              <w:r w:rsidRPr="00612915">
                <w:rPr>
                  <w:rFonts w:ascii="Arial" w:hAnsi="Arial" w:cs="Arial"/>
                  <w:color w:val="0000FF"/>
                  <w:u w:val="single"/>
                </w:rPr>
                <w:t>free online</w:t>
              </w:r>
            </w:hyperlink>
            <w:r w:rsidRPr="00612915">
              <w:rPr>
                <w:rFonts w:ascii="Arial" w:hAnsi="Arial" w:cs="Arial"/>
                <w:color w:val="000000"/>
              </w:rPr>
              <w:t>.</w:t>
            </w:r>
          </w:p>
          <w:p w14:paraId="699D5E36" w14:textId="0F6D88CC" w:rsidR="00612915" w:rsidRPr="00612915" w:rsidRDefault="00612915" w:rsidP="00612915">
            <w:pPr>
              <w:shd w:val="clear" w:color="auto" w:fill="FFFFFF"/>
              <w:ind w:left="35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- </w:t>
            </w:r>
            <w:r w:rsidRPr="00612915">
              <w:rPr>
                <w:rFonts w:ascii="Arial" w:hAnsi="Arial" w:cs="Arial"/>
                <w:color w:val="000000"/>
              </w:rPr>
              <w:t xml:space="preserve">Trevor Hastie, Robert </w:t>
            </w:r>
            <w:proofErr w:type="spellStart"/>
            <w:r w:rsidRPr="00612915">
              <w:rPr>
                <w:rFonts w:ascii="Arial" w:hAnsi="Arial" w:cs="Arial"/>
                <w:color w:val="000000"/>
              </w:rPr>
              <w:t>Tibshirani</w:t>
            </w:r>
            <w:proofErr w:type="spellEnd"/>
            <w:r w:rsidRPr="00612915">
              <w:rPr>
                <w:rFonts w:ascii="Arial" w:hAnsi="Arial" w:cs="Arial"/>
                <w:color w:val="000000"/>
              </w:rPr>
              <w:t xml:space="preserve"> and Jerome Friedman. </w:t>
            </w:r>
            <w:r w:rsidRPr="00612915">
              <w:rPr>
                <w:rFonts w:ascii="Arial" w:hAnsi="Arial" w:cs="Arial"/>
                <w:i/>
                <w:iCs/>
                <w:color w:val="000000"/>
              </w:rPr>
              <w:t>The Elements of Statistical Learning: Data Mining, Inference, and Prediction, 2nd Edition</w:t>
            </w:r>
            <w:r w:rsidRPr="00612915">
              <w:rPr>
                <w:rFonts w:ascii="Arial" w:hAnsi="Arial" w:cs="Arial"/>
                <w:color w:val="000000"/>
              </w:rPr>
              <w:t>. Springer. 2009. Available </w:t>
            </w:r>
            <w:hyperlink r:id="rId9" w:history="1">
              <w:r w:rsidRPr="00612915">
                <w:rPr>
                  <w:rFonts w:ascii="Arial" w:hAnsi="Arial" w:cs="Arial"/>
                  <w:color w:val="0000FF"/>
                  <w:u w:val="single"/>
                </w:rPr>
                <w:t>free online</w:t>
              </w:r>
            </w:hyperlink>
            <w:r w:rsidRPr="00612915">
              <w:rPr>
                <w:rFonts w:ascii="Arial" w:hAnsi="Arial" w:cs="Arial"/>
                <w:color w:val="000000"/>
              </w:rPr>
              <w:t>.</w:t>
            </w:r>
          </w:p>
          <w:p w14:paraId="1502F2B3" w14:textId="2E8CFB21" w:rsidR="006A151B" w:rsidRDefault="00E57245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Lecture notes</w:t>
            </w:r>
          </w:p>
          <w:p w14:paraId="6D62B59A" w14:textId="5D2A4493" w:rsidR="006A151B" w:rsidRPr="00D82A21" w:rsidRDefault="00E57245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Instructor provided reading material. </w:t>
            </w:r>
          </w:p>
        </w:tc>
      </w:tr>
      <w:tr w:rsidR="00A675BF" w14:paraId="5ACF2CDA" w14:textId="77777777">
        <w:tc>
          <w:tcPr>
            <w:tcW w:w="3460" w:type="dxa"/>
          </w:tcPr>
          <w:p w14:paraId="1E443031" w14:textId="77777777" w:rsidR="00A675BF" w:rsidRDefault="00A675BF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Reference Material</w:t>
            </w:r>
          </w:p>
        </w:tc>
        <w:tc>
          <w:tcPr>
            <w:tcW w:w="6441" w:type="dxa"/>
            <w:gridSpan w:val="4"/>
          </w:tcPr>
          <w:p w14:paraId="38F99B7F" w14:textId="77777777" w:rsidR="00A675BF" w:rsidRDefault="002419F5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Same as above (recommended textbooks)</w:t>
            </w:r>
          </w:p>
        </w:tc>
      </w:tr>
      <w:tr w:rsidR="00A675BF" w14:paraId="5B254554" w14:textId="77777777">
        <w:tc>
          <w:tcPr>
            <w:tcW w:w="3460" w:type="dxa"/>
          </w:tcPr>
          <w:p w14:paraId="58F89F9B" w14:textId="77777777" w:rsidR="00A675BF" w:rsidRDefault="00A675BF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Course Goals</w:t>
            </w:r>
          </w:p>
        </w:tc>
        <w:tc>
          <w:tcPr>
            <w:tcW w:w="6441" w:type="dxa"/>
            <w:gridSpan w:val="4"/>
          </w:tcPr>
          <w:p w14:paraId="550FD32D" w14:textId="4C96682D" w:rsidR="00A675BF" w:rsidRDefault="00832757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students should have a thorough knowledge of the working and steps of various important algorithms used in machine learning. After successfully completing this </w:t>
            </w:r>
            <w:r w:rsidR="00BB0CDD">
              <w:rPr>
                <w:rFonts w:ascii="Arial" w:hAnsi="Arial" w:cs="Arial"/>
              </w:rPr>
              <w:t>course,</w:t>
            </w:r>
            <w:r>
              <w:rPr>
                <w:rFonts w:ascii="Arial" w:hAnsi="Arial" w:cs="Arial"/>
              </w:rPr>
              <w:t xml:space="preserve"> the student would be able to </w:t>
            </w:r>
            <w:r w:rsidR="00BB0CDD" w:rsidRPr="00BB0CDD">
              <w:rPr>
                <w:rFonts w:ascii="Arial" w:hAnsi="Arial" w:cs="Arial"/>
              </w:rPr>
              <w:t>effectively applying machine learning</w:t>
            </w:r>
            <w:r w:rsidR="00BB0CDD">
              <w:rPr>
                <w:rFonts w:ascii="Arial" w:hAnsi="Arial" w:cs="Arial"/>
              </w:rPr>
              <w:t xml:space="preserve"> methods</w:t>
            </w:r>
            <w:r w:rsidR="00BB0CDD" w:rsidRPr="00BB0CDD">
              <w:rPr>
                <w:rFonts w:ascii="Arial" w:hAnsi="Arial" w:cs="Arial"/>
              </w:rPr>
              <w:t xml:space="preserve"> to a variety of </w:t>
            </w:r>
            <w:r w:rsidR="00BB0CDD">
              <w:rPr>
                <w:rFonts w:ascii="Arial" w:hAnsi="Arial" w:cs="Arial"/>
              </w:rPr>
              <w:t xml:space="preserve">real-world </w:t>
            </w:r>
            <w:r w:rsidR="00BB0CDD" w:rsidRPr="00BB0CDD">
              <w:rPr>
                <w:rFonts w:ascii="Arial" w:hAnsi="Arial" w:cs="Arial"/>
              </w:rPr>
              <w:t>problems</w:t>
            </w:r>
            <w:r w:rsidR="00BB0CDD">
              <w:rPr>
                <w:rFonts w:ascii="Arial" w:hAnsi="Arial" w:cs="Arial"/>
              </w:rPr>
              <w:t xml:space="preserve"> </w:t>
            </w:r>
            <w:r w:rsidR="00BB0CDD" w:rsidRPr="00BB0CDD">
              <w:rPr>
                <w:rFonts w:ascii="Arial" w:hAnsi="Arial" w:cs="Arial"/>
              </w:rPr>
              <w:t>related to medical, fintech, and cyber security.</w:t>
            </w:r>
          </w:p>
        </w:tc>
      </w:tr>
      <w:tr w:rsidR="00A675BF" w14:paraId="7BB09E23" w14:textId="77777777">
        <w:tc>
          <w:tcPr>
            <w:tcW w:w="3460" w:type="dxa"/>
          </w:tcPr>
          <w:p w14:paraId="3FE19B81" w14:textId="77777777" w:rsidR="00A675BF" w:rsidRDefault="00A675BF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Topics Covered in the Course, with Number of Lectures on Each Topic </w:t>
            </w:r>
            <w:r>
              <w:rPr>
                <w:rFonts w:ascii="Arial" w:hAnsi="Arial" w:cs="Arial"/>
              </w:rPr>
              <w:t>(assume 15-week instruction and one-hour lectures)</w:t>
            </w:r>
          </w:p>
        </w:tc>
        <w:tc>
          <w:tcPr>
            <w:tcW w:w="6441" w:type="dxa"/>
            <w:gridSpan w:val="4"/>
          </w:tcPr>
          <w:p w14:paraId="6EA96DB2" w14:textId="77777777" w:rsidR="00AD1B94" w:rsidRDefault="00832757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Introduction to machine learning</w:t>
            </w:r>
            <w:r w:rsidR="00AD1B94">
              <w:rPr>
                <w:rFonts w:ascii="Arial" w:hAnsi="Arial" w:cs="Arial"/>
              </w:rPr>
              <w:t xml:space="preserve"> (2 hours)</w:t>
            </w:r>
          </w:p>
          <w:p w14:paraId="4D178498" w14:textId="1A47F92A" w:rsidR="00A675BF" w:rsidRDefault="00AD1B94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Review of ML concepts (</w:t>
            </w:r>
            <w:r w:rsidR="00832757">
              <w:rPr>
                <w:rFonts w:ascii="Arial" w:hAnsi="Arial" w:cs="Arial"/>
              </w:rPr>
              <w:t>3 hours</w:t>
            </w:r>
            <w:r w:rsidR="00845644">
              <w:rPr>
                <w:rFonts w:ascii="Arial" w:hAnsi="Arial" w:cs="Arial"/>
              </w:rPr>
              <w:t>, 1 Week</w:t>
            </w:r>
            <w:r w:rsidR="00832757">
              <w:rPr>
                <w:rFonts w:ascii="Arial" w:hAnsi="Arial" w:cs="Arial"/>
              </w:rPr>
              <w:t>)</w:t>
            </w:r>
          </w:p>
          <w:p w14:paraId="48CE6C66" w14:textId="3EE1FC9B" w:rsidR="00BD471A" w:rsidRDefault="00BD471A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Exploratory data analysis (3 hours, 1 week)</w:t>
            </w:r>
          </w:p>
          <w:p w14:paraId="1A46A82B" w14:textId="7EC0E2EC" w:rsidR="00832757" w:rsidRDefault="00832757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Decision Tree </w:t>
            </w:r>
            <w:r w:rsidR="00FE044D">
              <w:rPr>
                <w:rFonts w:ascii="Arial" w:hAnsi="Arial" w:cs="Arial"/>
              </w:rPr>
              <w:t xml:space="preserve">&amp; Naïve Bayes </w:t>
            </w:r>
            <w:r>
              <w:rPr>
                <w:rFonts w:ascii="Arial" w:hAnsi="Arial" w:cs="Arial"/>
              </w:rPr>
              <w:t>classification (</w:t>
            </w:r>
            <w:r w:rsidR="002B0317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 xml:space="preserve"> hours</w:t>
            </w:r>
            <w:r w:rsidR="00845644">
              <w:rPr>
                <w:rFonts w:ascii="Arial" w:hAnsi="Arial" w:cs="Arial"/>
              </w:rPr>
              <w:t xml:space="preserve">, </w:t>
            </w:r>
            <w:r w:rsidR="002B0317">
              <w:rPr>
                <w:rFonts w:ascii="Arial" w:hAnsi="Arial" w:cs="Arial"/>
              </w:rPr>
              <w:t>1</w:t>
            </w:r>
            <w:r w:rsidR="00845644">
              <w:rPr>
                <w:rFonts w:ascii="Arial" w:hAnsi="Arial" w:cs="Arial"/>
              </w:rPr>
              <w:t xml:space="preserve"> weeks</w:t>
            </w:r>
            <w:r>
              <w:rPr>
                <w:rFonts w:ascii="Arial" w:hAnsi="Arial" w:cs="Arial"/>
              </w:rPr>
              <w:t>)</w:t>
            </w:r>
          </w:p>
          <w:p w14:paraId="285CCAE6" w14:textId="423FA628" w:rsidR="006379EC" w:rsidRDefault="006379EC" w:rsidP="006379EC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Regression techniques (</w:t>
            </w:r>
            <w:r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 xml:space="preserve"> hours, </w:t>
            </w:r>
            <w:r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 xml:space="preserve"> weeks)</w:t>
            </w:r>
          </w:p>
          <w:p w14:paraId="36BDB8AD" w14:textId="0C209C26" w:rsidR="002B0317" w:rsidRDefault="00FE044D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Neural Network (</w:t>
            </w:r>
            <w:r w:rsidR="00051928">
              <w:rPr>
                <w:rFonts w:ascii="Arial" w:hAnsi="Arial" w:cs="Arial"/>
              </w:rPr>
              <w:t>backpropagation</w:t>
            </w:r>
            <w:r>
              <w:rPr>
                <w:rFonts w:ascii="Arial" w:hAnsi="Arial" w:cs="Arial"/>
              </w:rPr>
              <w:t>)</w:t>
            </w:r>
            <w:r w:rsidR="002B0317">
              <w:rPr>
                <w:rFonts w:ascii="Arial" w:hAnsi="Arial" w:cs="Arial"/>
              </w:rPr>
              <w:t xml:space="preserve"> (3 hours, 1 week) </w:t>
            </w:r>
          </w:p>
          <w:p w14:paraId="6CA022C5" w14:textId="0EB7A83C" w:rsidR="00FE044D" w:rsidRDefault="00FE044D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Deep Learning (6 hours</w:t>
            </w:r>
            <w:r w:rsidR="00845644">
              <w:rPr>
                <w:rFonts w:ascii="Arial" w:hAnsi="Arial" w:cs="Arial"/>
              </w:rPr>
              <w:t>, 2 weeks</w:t>
            </w:r>
            <w:r>
              <w:rPr>
                <w:rFonts w:ascii="Arial" w:hAnsi="Arial" w:cs="Arial"/>
              </w:rPr>
              <w:t>)</w:t>
            </w:r>
          </w:p>
          <w:p w14:paraId="2583901D" w14:textId="00A45DA3" w:rsidR="002419F5" w:rsidRDefault="002419F5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Ensemble learning (</w:t>
            </w:r>
            <w:r w:rsidR="006379EC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 xml:space="preserve"> hours</w:t>
            </w:r>
            <w:r w:rsidR="00845644">
              <w:rPr>
                <w:rFonts w:ascii="Arial" w:hAnsi="Arial" w:cs="Arial"/>
              </w:rPr>
              <w:t xml:space="preserve">, </w:t>
            </w:r>
            <w:r w:rsidR="006379EC">
              <w:rPr>
                <w:rFonts w:ascii="Arial" w:hAnsi="Arial" w:cs="Arial"/>
              </w:rPr>
              <w:t>1</w:t>
            </w:r>
            <w:r w:rsidR="00845644">
              <w:rPr>
                <w:rFonts w:ascii="Arial" w:hAnsi="Arial" w:cs="Arial"/>
              </w:rPr>
              <w:t xml:space="preserve"> weeks</w:t>
            </w:r>
            <w:r>
              <w:rPr>
                <w:rFonts w:ascii="Arial" w:hAnsi="Arial" w:cs="Arial"/>
              </w:rPr>
              <w:t>)</w:t>
            </w:r>
          </w:p>
          <w:p w14:paraId="029097FE" w14:textId="00011703" w:rsidR="00832757" w:rsidRDefault="002419F5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Association rule, aprior</w:t>
            </w:r>
            <w:r w:rsidR="006379E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(3 hours</w:t>
            </w:r>
            <w:r w:rsidR="00845644">
              <w:rPr>
                <w:rFonts w:ascii="Arial" w:hAnsi="Arial" w:cs="Arial"/>
              </w:rPr>
              <w:t>, 1 week</w:t>
            </w:r>
            <w:r>
              <w:rPr>
                <w:rFonts w:ascii="Arial" w:hAnsi="Arial" w:cs="Arial"/>
              </w:rPr>
              <w:t>)</w:t>
            </w:r>
          </w:p>
          <w:p w14:paraId="0023983C" w14:textId="77777777" w:rsidR="002419F5" w:rsidRDefault="002419F5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Feature Selection, Class-imbalance (3 hours</w:t>
            </w:r>
            <w:r w:rsidR="00845644">
              <w:rPr>
                <w:rFonts w:ascii="Arial" w:hAnsi="Arial" w:cs="Arial"/>
              </w:rPr>
              <w:t>, 1 week</w:t>
            </w:r>
            <w:r>
              <w:rPr>
                <w:rFonts w:ascii="Arial" w:hAnsi="Arial" w:cs="Arial"/>
              </w:rPr>
              <w:t>)</w:t>
            </w:r>
          </w:p>
          <w:p w14:paraId="34739B7F" w14:textId="4DF20F9B" w:rsidR="006379EC" w:rsidRDefault="006379EC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Explainable AI (3 hours, 1 week)</w:t>
            </w:r>
          </w:p>
          <w:p w14:paraId="6C3523BD" w14:textId="7C90634D" w:rsidR="006379EC" w:rsidRDefault="006379EC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Adaptive Learning (3 hours, 1 week)</w:t>
            </w:r>
          </w:p>
          <w:p w14:paraId="590E629E" w14:textId="0702F857" w:rsidR="006379EC" w:rsidRDefault="006379EC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Hidden Markov Model (3 hours, 1 week)</w:t>
            </w:r>
          </w:p>
          <w:p w14:paraId="59E4EF0A" w14:textId="0541970F" w:rsidR="006379EC" w:rsidRDefault="006379EC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Time series prediction (3 hours, 1 week)</w:t>
            </w:r>
          </w:p>
          <w:p w14:paraId="496D2852" w14:textId="03AC7526" w:rsidR="008C5896" w:rsidRPr="006379EC" w:rsidRDefault="006379EC" w:rsidP="006379EC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Project </w:t>
            </w:r>
            <w:r w:rsidR="00FE044D">
              <w:rPr>
                <w:rFonts w:ascii="Arial" w:hAnsi="Arial" w:cs="Arial"/>
              </w:rPr>
              <w:t>Presentations (</w:t>
            </w:r>
            <w:r>
              <w:rPr>
                <w:rFonts w:ascii="Arial" w:hAnsi="Arial" w:cs="Arial"/>
              </w:rPr>
              <w:t>3</w:t>
            </w:r>
            <w:r w:rsidR="00FE044D">
              <w:rPr>
                <w:rFonts w:ascii="Arial" w:hAnsi="Arial" w:cs="Arial"/>
              </w:rPr>
              <w:t xml:space="preserve"> Hours</w:t>
            </w:r>
            <w:r w:rsidR="00845644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1</w:t>
            </w:r>
            <w:r w:rsidR="00845644">
              <w:rPr>
                <w:rFonts w:ascii="Arial" w:hAnsi="Arial" w:cs="Arial"/>
              </w:rPr>
              <w:t xml:space="preserve"> week</w:t>
            </w:r>
            <w:r w:rsidR="00F00988">
              <w:rPr>
                <w:rFonts w:ascii="Arial" w:hAnsi="Arial" w:cs="Arial"/>
              </w:rPr>
              <w:t>s</w:t>
            </w:r>
            <w:r w:rsidR="00FE044D">
              <w:rPr>
                <w:rFonts w:ascii="Arial" w:hAnsi="Arial" w:cs="Arial"/>
              </w:rPr>
              <w:t>)</w:t>
            </w:r>
          </w:p>
        </w:tc>
      </w:tr>
      <w:tr w:rsidR="00A675BF" w14:paraId="14202725" w14:textId="77777777" w:rsidTr="00AF3829">
        <w:trPr>
          <w:trHeight w:val="6947"/>
        </w:trPr>
        <w:tc>
          <w:tcPr>
            <w:tcW w:w="3460" w:type="dxa"/>
          </w:tcPr>
          <w:p w14:paraId="41AFA870" w14:textId="77777777" w:rsidR="00A675BF" w:rsidRDefault="00A675BF" w:rsidP="00AF3829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Laboratory Projects/Experiments Done in the Course</w:t>
            </w:r>
          </w:p>
        </w:tc>
        <w:tc>
          <w:tcPr>
            <w:tcW w:w="6441" w:type="dxa"/>
            <w:gridSpan w:val="4"/>
          </w:tcPr>
          <w:p w14:paraId="0ADDB71E" w14:textId="77777777" w:rsidR="00A675BF" w:rsidRDefault="00624394" w:rsidP="00AF3829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jc w:val="both"/>
              <w:rPr>
                <w:rFonts w:ascii="Arial" w:hAnsi="Arial" w:cs="Arial"/>
              </w:rPr>
            </w:pPr>
            <w:r w:rsidRPr="00AF3829">
              <w:rPr>
                <w:rFonts w:ascii="Arial" w:hAnsi="Arial" w:cs="Arial"/>
              </w:rPr>
              <w:t xml:space="preserve">There will be a project on any topic related to your own area of research pertains to a course scope. The projects can be literature reviews, theoretical derivations or analyses, applications of machine learning methods to problems you are interested in. </w:t>
            </w:r>
          </w:p>
          <w:p w14:paraId="76C6B8FC" w14:textId="77777777" w:rsidR="00AF3829" w:rsidRDefault="00AF3829" w:rsidP="00AF3829">
            <w:pPr>
              <w:shd w:val="clear" w:color="auto" w:fill="FFFFFF"/>
              <w:jc w:val="both"/>
              <w:outlineLvl w:val="2"/>
              <w:rPr>
                <w:rFonts w:ascii="Arial" w:hAnsi="Arial" w:cs="Arial"/>
                <w:b/>
                <w:bCs/>
                <w:color w:val="000000"/>
              </w:rPr>
            </w:pPr>
          </w:p>
          <w:p w14:paraId="40B39980" w14:textId="77777777" w:rsidR="00AF3829" w:rsidRPr="00AF3829" w:rsidRDefault="00AF3829" w:rsidP="00AF3829">
            <w:pPr>
              <w:shd w:val="clear" w:color="auto" w:fill="FFFFFF"/>
              <w:jc w:val="both"/>
              <w:outlineLvl w:val="2"/>
              <w:rPr>
                <w:rFonts w:ascii="Arial" w:hAnsi="Arial" w:cs="Arial"/>
                <w:b/>
                <w:bCs/>
                <w:color w:val="000000"/>
              </w:rPr>
            </w:pPr>
            <w:r w:rsidRPr="00AF3829">
              <w:rPr>
                <w:rFonts w:ascii="Arial" w:hAnsi="Arial" w:cs="Arial"/>
                <w:b/>
                <w:bCs/>
                <w:color w:val="000000"/>
              </w:rPr>
              <w:t>Here are Some Examples</w:t>
            </w:r>
          </w:p>
          <w:p w14:paraId="4514AA60" w14:textId="77777777" w:rsidR="00AF3829" w:rsidRPr="00AF3829" w:rsidRDefault="00AF3829" w:rsidP="00AF3829">
            <w:pPr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  <w:tab w:val="num" w:pos="501"/>
              </w:tabs>
              <w:ind w:hanging="489"/>
              <w:jc w:val="both"/>
              <w:rPr>
                <w:rFonts w:ascii="Arial" w:hAnsi="Arial" w:cs="Arial"/>
                <w:b/>
                <w:bCs/>
                <w:color w:val="212529"/>
              </w:rPr>
            </w:pPr>
            <w:r w:rsidRPr="00AF3829">
              <w:rPr>
                <w:rFonts w:ascii="Arial" w:hAnsi="Arial" w:cs="Arial"/>
                <w:b/>
                <w:bCs/>
                <w:color w:val="212529"/>
              </w:rPr>
              <w:t>Apply/Develop a machine learning method to solve a specific problem</w:t>
            </w:r>
          </w:p>
          <w:p w14:paraId="44D90DC6" w14:textId="77777777" w:rsidR="00AF3829" w:rsidRPr="00AF3829" w:rsidRDefault="00AF3829" w:rsidP="00AF3829">
            <w:pPr>
              <w:numPr>
                <w:ilvl w:val="1"/>
                <w:numId w:val="2"/>
              </w:numPr>
              <w:shd w:val="clear" w:color="auto" w:fill="FFFFFF"/>
              <w:tabs>
                <w:tab w:val="clear" w:pos="1440"/>
                <w:tab w:val="num" w:pos="501"/>
              </w:tabs>
              <w:ind w:left="591" w:hanging="180"/>
              <w:jc w:val="both"/>
              <w:rPr>
                <w:rFonts w:ascii="Arial" w:hAnsi="Arial" w:cs="Arial"/>
                <w:color w:val="212529"/>
              </w:rPr>
            </w:pPr>
            <w:r w:rsidRPr="00AF3829">
              <w:rPr>
                <w:rFonts w:ascii="Arial" w:hAnsi="Arial" w:cs="Arial"/>
                <w:color w:val="212529"/>
              </w:rPr>
              <w:t>A machine learning approach to classifying your incoming mail</w:t>
            </w:r>
          </w:p>
          <w:p w14:paraId="55F24A28" w14:textId="77777777" w:rsidR="00AF3829" w:rsidRPr="00AF3829" w:rsidRDefault="00AF3829" w:rsidP="00AF3829">
            <w:pPr>
              <w:numPr>
                <w:ilvl w:val="1"/>
                <w:numId w:val="2"/>
              </w:numPr>
              <w:shd w:val="clear" w:color="auto" w:fill="FFFFFF"/>
              <w:tabs>
                <w:tab w:val="clear" w:pos="1440"/>
                <w:tab w:val="num" w:pos="501"/>
              </w:tabs>
              <w:ind w:left="591" w:hanging="180"/>
              <w:jc w:val="both"/>
              <w:rPr>
                <w:rFonts w:ascii="Arial" w:hAnsi="Arial" w:cs="Arial"/>
                <w:color w:val="212529"/>
              </w:rPr>
            </w:pPr>
            <w:r w:rsidRPr="00AF3829">
              <w:rPr>
                <w:rFonts w:ascii="Arial" w:hAnsi="Arial" w:cs="Arial"/>
                <w:color w:val="212529"/>
              </w:rPr>
              <w:t>Predict stock prices based on past price variation</w:t>
            </w:r>
          </w:p>
          <w:p w14:paraId="4B13C995" w14:textId="77777777" w:rsidR="00AF3829" w:rsidRPr="00AF3829" w:rsidRDefault="00AF3829" w:rsidP="00AF3829">
            <w:pPr>
              <w:numPr>
                <w:ilvl w:val="1"/>
                <w:numId w:val="2"/>
              </w:numPr>
              <w:shd w:val="clear" w:color="auto" w:fill="FFFFFF"/>
              <w:tabs>
                <w:tab w:val="clear" w:pos="1440"/>
                <w:tab w:val="num" w:pos="501"/>
              </w:tabs>
              <w:ind w:left="591" w:hanging="180"/>
              <w:jc w:val="both"/>
              <w:rPr>
                <w:rFonts w:ascii="Arial" w:hAnsi="Arial" w:cs="Arial"/>
                <w:color w:val="212529"/>
              </w:rPr>
            </w:pPr>
            <w:r w:rsidRPr="00AF3829">
              <w:rPr>
                <w:rFonts w:ascii="Arial" w:hAnsi="Arial" w:cs="Arial"/>
                <w:color w:val="212529"/>
              </w:rPr>
              <w:t>Predict how people would rate movies, books, etc.</w:t>
            </w:r>
          </w:p>
          <w:p w14:paraId="512925EE" w14:textId="77777777" w:rsidR="00AF3829" w:rsidRPr="00AF3829" w:rsidRDefault="00AF3829" w:rsidP="00AF3829">
            <w:pPr>
              <w:numPr>
                <w:ilvl w:val="1"/>
                <w:numId w:val="2"/>
              </w:numPr>
              <w:shd w:val="clear" w:color="auto" w:fill="FFFFFF"/>
              <w:tabs>
                <w:tab w:val="clear" w:pos="1440"/>
                <w:tab w:val="num" w:pos="501"/>
              </w:tabs>
              <w:ind w:left="591" w:hanging="180"/>
              <w:jc w:val="both"/>
              <w:rPr>
                <w:rFonts w:ascii="Arial" w:hAnsi="Arial" w:cs="Arial"/>
                <w:color w:val="212529"/>
              </w:rPr>
            </w:pPr>
            <w:r w:rsidRPr="00AF3829">
              <w:rPr>
                <w:rFonts w:ascii="Arial" w:hAnsi="Arial" w:cs="Arial"/>
                <w:color w:val="212529"/>
              </w:rPr>
              <w:t>Cluster gene expression data, how to modify existing methods to solve the problem better</w:t>
            </w:r>
          </w:p>
          <w:p w14:paraId="32A0FC45" w14:textId="77777777" w:rsidR="00AF3829" w:rsidRPr="00AF3829" w:rsidRDefault="00AF3829" w:rsidP="00AF3829">
            <w:pPr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  <w:tab w:val="num" w:pos="501"/>
              </w:tabs>
              <w:ind w:hanging="489"/>
              <w:jc w:val="both"/>
              <w:rPr>
                <w:rFonts w:ascii="Arial" w:hAnsi="Arial" w:cs="Arial"/>
                <w:b/>
                <w:bCs/>
                <w:color w:val="212529"/>
              </w:rPr>
            </w:pPr>
            <w:r w:rsidRPr="00AF3829">
              <w:rPr>
                <w:rFonts w:ascii="Arial" w:hAnsi="Arial" w:cs="Arial"/>
                <w:b/>
                <w:bCs/>
                <w:color w:val="212529"/>
              </w:rPr>
              <w:t>Surveys/Reviews</w:t>
            </w:r>
          </w:p>
          <w:p w14:paraId="64FAB09E" w14:textId="77777777" w:rsidR="00AF3829" w:rsidRPr="00AF3829" w:rsidRDefault="00AF3829" w:rsidP="00AF3829">
            <w:pPr>
              <w:numPr>
                <w:ilvl w:val="1"/>
                <w:numId w:val="2"/>
              </w:numPr>
              <w:shd w:val="clear" w:color="auto" w:fill="FFFFFF"/>
              <w:tabs>
                <w:tab w:val="clear" w:pos="1440"/>
                <w:tab w:val="num" w:pos="501"/>
              </w:tabs>
              <w:ind w:left="591" w:hanging="180"/>
              <w:jc w:val="both"/>
              <w:rPr>
                <w:rFonts w:ascii="Arial" w:hAnsi="Arial" w:cs="Arial"/>
                <w:color w:val="212529"/>
              </w:rPr>
            </w:pPr>
            <w:r w:rsidRPr="00AF3829">
              <w:rPr>
                <w:rFonts w:ascii="Arial" w:hAnsi="Arial" w:cs="Arial"/>
                <w:color w:val="212529"/>
              </w:rPr>
              <w:t>Complexity of classifiers, different concepts, comparison</w:t>
            </w:r>
          </w:p>
          <w:p w14:paraId="0056772B" w14:textId="77777777" w:rsidR="00AF3829" w:rsidRPr="00AF3829" w:rsidRDefault="00AF3829" w:rsidP="00AF3829">
            <w:pPr>
              <w:numPr>
                <w:ilvl w:val="1"/>
                <w:numId w:val="2"/>
              </w:numPr>
              <w:shd w:val="clear" w:color="auto" w:fill="FFFFFF"/>
              <w:tabs>
                <w:tab w:val="clear" w:pos="1440"/>
                <w:tab w:val="num" w:pos="501"/>
              </w:tabs>
              <w:ind w:left="591" w:hanging="180"/>
              <w:jc w:val="both"/>
              <w:rPr>
                <w:rFonts w:ascii="Arial" w:hAnsi="Arial" w:cs="Arial"/>
                <w:color w:val="212529"/>
              </w:rPr>
            </w:pPr>
            <w:r w:rsidRPr="00AF3829">
              <w:rPr>
                <w:rFonts w:ascii="Arial" w:hAnsi="Arial" w:cs="Arial"/>
                <w:color w:val="212529"/>
              </w:rPr>
              <w:t>Algorithmic stability, which methods have stability guarantees, and where could we apply these concepts</w:t>
            </w:r>
          </w:p>
          <w:p w14:paraId="102650F7" w14:textId="77777777" w:rsidR="00AF3829" w:rsidRPr="00AF3829" w:rsidRDefault="00AF3829" w:rsidP="00AF3829">
            <w:pPr>
              <w:numPr>
                <w:ilvl w:val="1"/>
                <w:numId w:val="2"/>
              </w:numPr>
              <w:shd w:val="clear" w:color="auto" w:fill="FFFFFF"/>
              <w:tabs>
                <w:tab w:val="clear" w:pos="1440"/>
                <w:tab w:val="num" w:pos="501"/>
              </w:tabs>
              <w:ind w:left="591" w:hanging="180"/>
              <w:jc w:val="both"/>
              <w:rPr>
                <w:rFonts w:ascii="Arial" w:hAnsi="Arial" w:cs="Arial"/>
                <w:color w:val="212529"/>
              </w:rPr>
            </w:pPr>
            <w:r w:rsidRPr="00AF3829">
              <w:rPr>
                <w:rFonts w:ascii="Arial" w:hAnsi="Arial" w:cs="Arial"/>
                <w:color w:val="212529"/>
              </w:rPr>
              <w:t>Collaborative filtering, what methods are available to solve collaborative filtering problems, in which context have they been found effective</w:t>
            </w:r>
          </w:p>
          <w:p w14:paraId="28FCCAE2" w14:textId="77777777" w:rsidR="00AF3829" w:rsidRPr="00AF3829" w:rsidRDefault="00AF3829" w:rsidP="00AF3829">
            <w:pPr>
              <w:numPr>
                <w:ilvl w:val="1"/>
                <w:numId w:val="2"/>
              </w:numPr>
              <w:shd w:val="clear" w:color="auto" w:fill="FFFFFF"/>
              <w:tabs>
                <w:tab w:val="clear" w:pos="1440"/>
                <w:tab w:val="num" w:pos="501"/>
              </w:tabs>
              <w:ind w:left="591" w:hanging="180"/>
              <w:jc w:val="both"/>
              <w:rPr>
                <w:rFonts w:ascii="Arial" w:hAnsi="Arial" w:cs="Arial"/>
                <w:color w:val="212529"/>
              </w:rPr>
            </w:pPr>
            <w:r w:rsidRPr="00AF3829">
              <w:rPr>
                <w:rFonts w:ascii="Arial" w:hAnsi="Arial" w:cs="Arial"/>
                <w:color w:val="212529"/>
              </w:rPr>
              <w:t>Machine learning methods for genomic data, are they effective, what is missing</w:t>
            </w:r>
          </w:p>
          <w:p w14:paraId="04FFF5F6" w14:textId="77777777" w:rsidR="00AF3829" w:rsidRPr="00AF3829" w:rsidRDefault="00AF3829" w:rsidP="00AF3829">
            <w:pPr>
              <w:numPr>
                <w:ilvl w:val="1"/>
                <w:numId w:val="2"/>
              </w:numPr>
              <w:shd w:val="clear" w:color="auto" w:fill="FFFFFF"/>
              <w:tabs>
                <w:tab w:val="clear" w:pos="1440"/>
                <w:tab w:val="num" w:pos="501"/>
              </w:tabs>
              <w:ind w:left="591" w:hanging="180"/>
              <w:jc w:val="both"/>
              <w:rPr>
                <w:rFonts w:ascii="Arial" w:hAnsi="Arial" w:cs="Arial"/>
                <w:color w:val="212529"/>
              </w:rPr>
            </w:pPr>
            <w:r w:rsidRPr="00AF3829">
              <w:rPr>
                <w:rFonts w:ascii="Arial" w:hAnsi="Arial" w:cs="Arial"/>
                <w:color w:val="212529"/>
              </w:rPr>
              <w:t>Calibration, which methods are calibrated, how to modify a method so as to improve calibration</w:t>
            </w:r>
          </w:p>
          <w:p w14:paraId="6A8B8A59" w14:textId="77777777" w:rsidR="00AF3829" w:rsidRPr="00AF3829" w:rsidRDefault="00AF3829" w:rsidP="00AF3829">
            <w:pPr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  <w:tab w:val="num" w:pos="501"/>
              </w:tabs>
              <w:ind w:hanging="489"/>
              <w:jc w:val="both"/>
              <w:rPr>
                <w:rFonts w:ascii="Arial" w:hAnsi="Arial" w:cs="Arial"/>
                <w:b/>
                <w:bCs/>
                <w:color w:val="212529"/>
              </w:rPr>
            </w:pPr>
            <w:r w:rsidRPr="00AF3829">
              <w:rPr>
                <w:rFonts w:ascii="Arial" w:hAnsi="Arial" w:cs="Arial"/>
                <w:b/>
                <w:bCs/>
                <w:color w:val="212529"/>
              </w:rPr>
              <w:t>Theoretical problems</w:t>
            </w:r>
          </w:p>
          <w:p w14:paraId="06476A14" w14:textId="77777777" w:rsidR="00AF3829" w:rsidRPr="00AF3829" w:rsidRDefault="00AF3829" w:rsidP="00AF3829">
            <w:pPr>
              <w:numPr>
                <w:ilvl w:val="1"/>
                <w:numId w:val="2"/>
              </w:numPr>
              <w:shd w:val="clear" w:color="auto" w:fill="FFFFFF"/>
              <w:tabs>
                <w:tab w:val="clear" w:pos="1440"/>
                <w:tab w:val="num" w:pos="501"/>
              </w:tabs>
              <w:ind w:left="591" w:hanging="180"/>
              <w:jc w:val="both"/>
              <w:rPr>
                <w:rFonts w:ascii="Arial" w:hAnsi="Arial" w:cs="Arial"/>
                <w:color w:val="212529"/>
              </w:rPr>
            </w:pPr>
            <w:r w:rsidRPr="00AF3829">
              <w:rPr>
                <w:rFonts w:ascii="Arial" w:hAnsi="Arial" w:cs="Arial"/>
                <w:color w:val="212529"/>
              </w:rPr>
              <w:t>Generalization guarantees for a specific algorithm (ask us)</w:t>
            </w:r>
          </w:p>
          <w:p w14:paraId="7CBD2A66" w14:textId="77777777" w:rsidR="00AF3829" w:rsidRPr="00AF3829" w:rsidRDefault="00AF3829" w:rsidP="00AF3829">
            <w:pPr>
              <w:numPr>
                <w:ilvl w:val="1"/>
                <w:numId w:val="2"/>
              </w:numPr>
              <w:shd w:val="clear" w:color="auto" w:fill="FFFFFF"/>
              <w:tabs>
                <w:tab w:val="clear" w:pos="1440"/>
                <w:tab w:val="num" w:pos="501"/>
              </w:tabs>
              <w:ind w:left="591" w:hanging="180"/>
              <w:jc w:val="both"/>
              <w:rPr>
                <w:rFonts w:ascii="Arial" w:hAnsi="Arial" w:cs="Arial"/>
                <w:color w:val="212529"/>
              </w:rPr>
            </w:pPr>
            <w:r w:rsidRPr="00AF3829">
              <w:rPr>
                <w:rFonts w:ascii="Arial" w:hAnsi="Arial" w:cs="Arial"/>
                <w:color w:val="212529"/>
              </w:rPr>
              <w:t>Learnability of specific concept classes (ask us)</w:t>
            </w:r>
          </w:p>
          <w:p w14:paraId="0010808C" w14:textId="77777777" w:rsidR="00AF3829" w:rsidRPr="00AF3829" w:rsidRDefault="00AF3829" w:rsidP="00AF3829">
            <w:pPr>
              <w:numPr>
                <w:ilvl w:val="1"/>
                <w:numId w:val="2"/>
              </w:numPr>
              <w:shd w:val="clear" w:color="auto" w:fill="FFFFFF"/>
              <w:tabs>
                <w:tab w:val="clear" w:pos="1440"/>
                <w:tab w:val="num" w:pos="501"/>
              </w:tabs>
              <w:ind w:left="591" w:hanging="180"/>
              <w:jc w:val="both"/>
              <w:rPr>
                <w:rFonts w:ascii="Arial" w:hAnsi="Arial" w:cs="Arial"/>
                <w:color w:val="212529"/>
              </w:rPr>
            </w:pPr>
            <w:r w:rsidRPr="00AF3829">
              <w:rPr>
                <w:rFonts w:ascii="Arial" w:hAnsi="Arial" w:cs="Arial"/>
                <w:color w:val="212529"/>
              </w:rPr>
              <w:t>Convergence/consistency of a specific estimation method (ask us)</w:t>
            </w:r>
          </w:p>
        </w:tc>
      </w:tr>
      <w:tr w:rsidR="00A675BF" w14:paraId="5D512039" w14:textId="77777777">
        <w:trPr>
          <w:trHeight w:val="120"/>
        </w:trPr>
        <w:tc>
          <w:tcPr>
            <w:tcW w:w="3460" w:type="dxa"/>
          </w:tcPr>
          <w:p w14:paraId="308A7755" w14:textId="77777777" w:rsidR="00A675BF" w:rsidRDefault="00A675BF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Programming Assignments Done in the Course</w:t>
            </w:r>
          </w:p>
        </w:tc>
        <w:tc>
          <w:tcPr>
            <w:tcW w:w="6441" w:type="dxa"/>
            <w:gridSpan w:val="4"/>
          </w:tcPr>
          <w:p w14:paraId="4B10C48D" w14:textId="77777777" w:rsidR="00A675BF" w:rsidRDefault="002419F5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Students were given assignment which they had to complete using software tool of their choice (MATLAB, Python)</w:t>
            </w:r>
          </w:p>
        </w:tc>
      </w:tr>
      <w:tr w:rsidR="00A675BF" w14:paraId="4041023A" w14:textId="77777777">
        <w:trPr>
          <w:cantSplit/>
          <w:trHeight w:val="120"/>
        </w:trPr>
        <w:tc>
          <w:tcPr>
            <w:tcW w:w="3460" w:type="dxa"/>
            <w:vMerge w:val="restart"/>
          </w:tcPr>
          <w:p w14:paraId="0C4E2418" w14:textId="77777777" w:rsidR="00A675BF" w:rsidRDefault="00A675BF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Class Time Spent on</w:t>
            </w:r>
            <w:r>
              <w:rPr>
                <w:rFonts w:ascii="Arial" w:hAnsi="Arial" w:cs="Arial"/>
              </w:rPr>
              <w:t xml:space="preserve"> (in credit hours)</w:t>
            </w:r>
          </w:p>
        </w:tc>
        <w:tc>
          <w:tcPr>
            <w:tcW w:w="1016" w:type="dxa"/>
          </w:tcPr>
          <w:p w14:paraId="2CCB6A16" w14:textId="77777777" w:rsidR="00A675BF" w:rsidRDefault="00A675BF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Theory</w:t>
            </w:r>
          </w:p>
        </w:tc>
        <w:tc>
          <w:tcPr>
            <w:tcW w:w="1482" w:type="dxa"/>
          </w:tcPr>
          <w:p w14:paraId="12B19EC5" w14:textId="77777777" w:rsidR="00A675BF" w:rsidRDefault="00A675BF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Problem Analysis</w:t>
            </w:r>
          </w:p>
        </w:tc>
        <w:tc>
          <w:tcPr>
            <w:tcW w:w="1530" w:type="dxa"/>
          </w:tcPr>
          <w:p w14:paraId="432497B3" w14:textId="77777777" w:rsidR="00A675BF" w:rsidRDefault="00A675BF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Solution Design</w:t>
            </w:r>
          </w:p>
        </w:tc>
        <w:tc>
          <w:tcPr>
            <w:tcW w:w="2413" w:type="dxa"/>
          </w:tcPr>
          <w:p w14:paraId="6DDC8757" w14:textId="77777777" w:rsidR="00A675BF" w:rsidRDefault="00A675BF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Social and Ethical Issues</w:t>
            </w:r>
          </w:p>
        </w:tc>
      </w:tr>
      <w:tr w:rsidR="00A675BF" w14:paraId="22ED5D10" w14:textId="77777777">
        <w:trPr>
          <w:cantSplit/>
          <w:trHeight w:val="120"/>
        </w:trPr>
        <w:tc>
          <w:tcPr>
            <w:tcW w:w="3460" w:type="dxa"/>
            <w:vMerge/>
          </w:tcPr>
          <w:p w14:paraId="18FF3B06" w14:textId="77777777" w:rsidR="00A675BF" w:rsidRDefault="00A675BF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016" w:type="dxa"/>
          </w:tcPr>
          <w:p w14:paraId="12880164" w14:textId="77777777" w:rsidR="00A675BF" w:rsidRDefault="002419F5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1482" w:type="dxa"/>
          </w:tcPr>
          <w:p w14:paraId="06AA1340" w14:textId="77777777" w:rsidR="00A675BF" w:rsidRDefault="002419F5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530" w:type="dxa"/>
          </w:tcPr>
          <w:p w14:paraId="45B14163" w14:textId="77777777" w:rsidR="00A675BF" w:rsidRDefault="002419F5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2413" w:type="dxa"/>
          </w:tcPr>
          <w:p w14:paraId="3C264337" w14:textId="77777777" w:rsidR="00A675BF" w:rsidRDefault="002419F5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A675BF" w14:paraId="24D435A6" w14:textId="77777777">
        <w:tc>
          <w:tcPr>
            <w:tcW w:w="3460" w:type="dxa"/>
          </w:tcPr>
          <w:p w14:paraId="0717FE9D" w14:textId="77777777" w:rsidR="00A675BF" w:rsidRDefault="00A675BF">
            <w:pPr>
              <w:tabs>
                <w:tab w:val="left" w:pos="-288"/>
                <w:tab w:val="left" w:pos="288"/>
                <w:tab w:val="left" w:pos="64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7848"/>
                <w:tab w:val="left" w:pos="8100"/>
              </w:tabs>
              <w:spacing w:before="40" w:after="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Oral and Written Communications</w:t>
            </w:r>
          </w:p>
        </w:tc>
        <w:tc>
          <w:tcPr>
            <w:tcW w:w="6441" w:type="dxa"/>
            <w:gridSpan w:val="4"/>
          </w:tcPr>
          <w:p w14:paraId="3E8F91AB" w14:textId="77777777" w:rsidR="00A675BF" w:rsidRDefault="00A675BF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Every student is r</w:t>
            </w:r>
            <w:r w:rsidR="002419F5">
              <w:rPr>
                <w:rFonts w:ascii="Arial" w:hAnsi="Arial" w:cs="Arial"/>
              </w:rPr>
              <w:t>equired to submit at least 1</w:t>
            </w:r>
            <w:r>
              <w:rPr>
                <w:rFonts w:ascii="Arial" w:hAnsi="Arial" w:cs="Arial"/>
              </w:rPr>
              <w:t xml:space="preserve"> wr</w:t>
            </w:r>
            <w:r w:rsidR="002419F5">
              <w:rPr>
                <w:rFonts w:ascii="Arial" w:hAnsi="Arial" w:cs="Arial"/>
              </w:rPr>
              <w:t xml:space="preserve">itten </w:t>
            </w:r>
            <w:r w:rsidR="00AF3829">
              <w:rPr>
                <w:rFonts w:ascii="Arial" w:hAnsi="Arial" w:cs="Arial"/>
              </w:rPr>
              <w:t xml:space="preserve">project </w:t>
            </w:r>
            <w:r w:rsidR="002419F5">
              <w:rPr>
                <w:rFonts w:ascii="Arial" w:hAnsi="Arial" w:cs="Arial"/>
              </w:rPr>
              <w:t>reports of typically 15-20 pages and to make 1</w:t>
            </w:r>
            <w:r>
              <w:rPr>
                <w:rFonts w:ascii="Arial" w:hAnsi="Arial" w:cs="Arial"/>
              </w:rPr>
              <w:t xml:space="preserve"> oral </w:t>
            </w:r>
            <w:r w:rsidR="002419F5">
              <w:rPr>
                <w:rFonts w:ascii="Arial" w:hAnsi="Arial" w:cs="Arial"/>
              </w:rPr>
              <w:t>presentations of typically 20</w:t>
            </w:r>
            <w:r>
              <w:rPr>
                <w:rFonts w:ascii="Arial" w:hAnsi="Arial" w:cs="Arial"/>
              </w:rPr>
              <w:t xml:space="preserve"> minute’s duration.  Include only material that is graded for grammar, spelling, style, and so forth, as well as for technical content, completeness, and accuracy.</w:t>
            </w:r>
          </w:p>
        </w:tc>
      </w:tr>
    </w:tbl>
    <w:p w14:paraId="7C1AE3B0" w14:textId="77777777" w:rsidR="00A675BF" w:rsidRDefault="00A675BF">
      <w:pPr>
        <w:tabs>
          <w:tab w:val="left" w:pos="-288"/>
          <w:tab w:val="left" w:pos="1008"/>
          <w:tab w:val="left" w:pos="1368"/>
          <w:tab w:val="left" w:pos="1728"/>
          <w:tab w:val="left" w:pos="2088"/>
          <w:tab w:val="left" w:pos="2448"/>
          <w:tab w:val="left" w:pos="2808"/>
          <w:tab w:val="left" w:pos="3168"/>
          <w:tab w:val="left" w:pos="3528"/>
          <w:tab w:val="left" w:pos="3888"/>
          <w:tab w:val="left" w:pos="4248"/>
          <w:tab w:val="left" w:pos="4608"/>
          <w:tab w:val="left" w:pos="4968"/>
          <w:tab w:val="left" w:pos="5220"/>
          <w:tab w:val="left" w:pos="5688"/>
          <w:tab w:val="left" w:pos="6048"/>
          <w:tab w:val="left" w:pos="6408"/>
          <w:tab w:val="left" w:pos="6768"/>
          <w:tab w:val="left" w:pos="7128"/>
          <w:tab w:val="left" w:pos="7488"/>
          <w:tab w:val="left" w:pos="8100"/>
          <w:tab w:val="left" w:pos="8388"/>
          <w:tab w:val="left" w:pos="8640"/>
        </w:tabs>
        <w:rPr>
          <w:rFonts w:ascii="Arial" w:hAnsi="Arial" w:cs="Arial"/>
        </w:rPr>
      </w:pPr>
    </w:p>
    <w:p w14:paraId="2E9DD498" w14:textId="77777777" w:rsidR="00A675BF" w:rsidRDefault="00A675BF">
      <w:pPr>
        <w:tabs>
          <w:tab w:val="left" w:pos="-288"/>
          <w:tab w:val="left" w:pos="288"/>
          <w:tab w:val="left" w:pos="648"/>
          <w:tab w:val="left" w:pos="1008"/>
          <w:tab w:val="left" w:pos="1368"/>
          <w:tab w:val="left" w:pos="1728"/>
          <w:tab w:val="left" w:pos="2088"/>
          <w:tab w:val="left" w:pos="2448"/>
          <w:tab w:val="left" w:pos="2808"/>
          <w:tab w:val="left" w:pos="3168"/>
          <w:tab w:val="left" w:pos="3528"/>
          <w:tab w:val="left" w:pos="3888"/>
          <w:tab w:val="left" w:pos="4248"/>
          <w:tab w:val="left" w:pos="4608"/>
          <w:tab w:val="left" w:pos="4968"/>
          <w:tab w:val="left" w:pos="5220"/>
          <w:tab w:val="left" w:pos="5688"/>
          <w:tab w:val="left" w:pos="6048"/>
          <w:tab w:val="left" w:pos="6408"/>
          <w:tab w:val="left" w:pos="6768"/>
          <w:tab w:val="left" w:pos="7128"/>
          <w:tab w:val="left" w:pos="7488"/>
          <w:tab w:val="left" w:pos="7848"/>
          <w:tab w:val="left" w:pos="8100"/>
        </w:tabs>
        <w:rPr>
          <w:rFonts w:ascii="Arial" w:hAnsi="Arial" w:cs="Arial"/>
        </w:rPr>
      </w:pPr>
    </w:p>
    <w:p w14:paraId="77F19638" w14:textId="77777777" w:rsidR="00A675BF" w:rsidRDefault="00A675BF">
      <w:pPr>
        <w:tabs>
          <w:tab w:val="left" w:pos="-288"/>
          <w:tab w:val="left" w:pos="288"/>
          <w:tab w:val="left" w:pos="648"/>
          <w:tab w:val="left" w:pos="1008"/>
          <w:tab w:val="left" w:pos="1368"/>
          <w:tab w:val="left" w:pos="1728"/>
          <w:tab w:val="left" w:pos="2088"/>
          <w:tab w:val="left" w:pos="2448"/>
          <w:tab w:val="left" w:pos="2808"/>
          <w:tab w:val="left" w:pos="3168"/>
          <w:tab w:val="left" w:pos="3528"/>
          <w:tab w:val="left" w:pos="3888"/>
          <w:tab w:val="left" w:pos="4248"/>
          <w:tab w:val="left" w:pos="4608"/>
          <w:tab w:val="left" w:pos="4968"/>
          <w:tab w:val="left" w:pos="5220"/>
          <w:tab w:val="left" w:pos="5688"/>
          <w:tab w:val="left" w:pos="6048"/>
          <w:tab w:val="left" w:pos="6408"/>
          <w:tab w:val="left" w:pos="6768"/>
          <w:tab w:val="left" w:pos="7128"/>
          <w:tab w:val="left" w:pos="7488"/>
          <w:tab w:val="left" w:pos="7848"/>
          <w:tab w:val="left" w:pos="8100"/>
        </w:tabs>
        <w:ind w:left="288"/>
        <w:rPr>
          <w:rFonts w:ascii="Arial" w:hAnsi="Arial" w:cs="Arial"/>
        </w:rPr>
      </w:pPr>
    </w:p>
    <w:p w14:paraId="0A1CDBBB" w14:textId="77777777" w:rsidR="00A675BF" w:rsidRDefault="00A675BF">
      <w:pPr>
        <w:tabs>
          <w:tab w:val="left" w:pos="-288"/>
          <w:tab w:val="left" w:pos="288"/>
          <w:tab w:val="left" w:pos="648"/>
          <w:tab w:val="left" w:pos="1008"/>
          <w:tab w:val="left" w:pos="1368"/>
          <w:tab w:val="left" w:pos="1728"/>
          <w:tab w:val="left" w:pos="2088"/>
          <w:tab w:val="left" w:pos="2448"/>
          <w:tab w:val="left" w:pos="2808"/>
          <w:tab w:val="left" w:pos="3168"/>
          <w:tab w:val="left" w:pos="3528"/>
          <w:tab w:val="left" w:pos="3888"/>
          <w:tab w:val="left" w:pos="4248"/>
          <w:tab w:val="left" w:pos="4608"/>
          <w:tab w:val="left" w:pos="4968"/>
          <w:tab w:val="left" w:pos="5220"/>
          <w:tab w:val="left" w:pos="5688"/>
          <w:tab w:val="left" w:pos="6048"/>
          <w:tab w:val="left" w:pos="6408"/>
          <w:tab w:val="left" w:pos="6768"/>
          <w:tab w:val="left" w:pos="7128"/>
          <w:tab w:val="left" w:pos="7488"/>
          <w:tab w:val="left" w:pos="7848"/>
          <w:tab w:val="left" w:pos="8100"/>
        </w:tabs>
        <w:rPr>
          <w:rFonts w:ascii="Arial" w:hAnsi="Arial" w:cs="Arial"/>
        </w:rPr>
      </w:pPr>
    </w:p>
    <w:p w14:paraId="1026524E" w14:textId="77777777" w:rsidR="00C93FEC" w:rsidRDefault="00C93FEC" w:rsidP="00C93FEC">
      <w:pPr>
        <w:spacing w:before="120" w:after="120"/>
        <w:rPr>
          <w:b/>
          <w:sz w:val="24"/>
        </w:rPr>
      </w:pPr>
      <w:r>
        <w:rPr>
          <w:b/>
          <w:sz w:val="24"/>
        </w:rPr>
        <w:t>Instructor Name</w:t>
      </w:r>
      <w:r w:rsidR="00AF3829">
        <w:rPr>
          <w:b/>
          <w:sz w:val="24"/>
        </w:rPr>
        <w:t>:</w:t>
      </w:r>
      <w:r w:rsidR="00DA1582">
        <w:rPr>
          <w:b/>
          <w:sz w:val="24"/>
        </w:rPr>
        <w:t xml:space="preserve"> </w:t>
      </w:r>
      <w:r w:rsidR="00FD5810">
        <w:rPr>
          <w:b/>
          <w:sz w:val="24"/>
        </w:rPr>
        <w:t>M. Shahzad</w:t>
      </w:r>
    </w:p>
    <w:p w14:paraId="293024BF" w14:textId="77777777" w:rsidR="001C10B1" w:rsidRDefault="001C10B1" w:rsidP="001C10B1">
      <w:pPr>
        <w:spacing w:before="120" w:after="120"/>
        <w:rPr>
          <w:b/>
          <w:sz w:val="24"/>
        </w:rPr>
      </w:pPr>
      <w:r>
        <w:rPr>
          <w:b/>
          <w:sz w:val="24"/>
        </w:rPr>
        <w:t>Instructor Signature</w:t>
      </w:r>
      <w:r w:rsidR="00AF3829">
        <w:rPr>
          <w:b/>
          <w:sz w:val="24"/>
        </w:rPr>
        <w:t>:</w:t>
      </w:r>
      <w:r>
        <w:rPr>
          <w:b/>
          <w:sz w:val="24"/>
        </w:rPr>
        <w:t xml:space="preserve"> ____________________________</w:t>
      </w:r>
    </w:p>
    <w:p w14:paraId="36FE85E2" w14:textId="77777777" w:rsidR="001C10B1" w:rsidRDefault="001C10B1" w:rsidP="001C10B1">
      <w:pPr>
        <w:spacing w:before="120" w:after="120"/>
        <w:rPr>
          <w:b/>
          <w:sz w:val="24"/>
        </w:rPr>
      </w:pPr>
      <w:r>
        <w:rPr>
          <w:b/>
          <w:sz w:val="24"/>
        </w:rPr>
        <w:t>Date</w:t>
      </w:r>
      <w:r w:rsidR="00AF3829">
        <w:rPr>
          <w:b/>
          <w:sz w:val="24"/>
        </w:rPr>
        <w:t>:</w:t>
      </w:r>
      <w:r>
        <w:rPr>
          <w:b/>
          <w:sz w:val="24"/>
        </w:rPr>
        <w:t xml:space="preserve"> ____________________________</w:t>
      </w:r>
    </w:p>
    <w:p w14:paraId="5D63086A" w14:textId="77777777" w:rsidR="00A675BF" w:rsidRDefault="00A675BF">
      <w:pPr>
        <w:spacing w:before="100" w:beforeAutospacing="1" w:after="100" w:afterAutospacing="1" w:line="120" w:lineRule="exact"/>
        <w:rPr>
          <w:rFonts w:ascii="Arial" w:hAnsi="Arial"/>
          <w:sz w:val="24"/>
        </w:rPr>
      </w:pPr>
    </w:p>
    <w:p w14:paraId="3B46B821" w14:textId="77777777" w:rsidR="00A675BF" w:rsidRDefault="00A675BF"/>
    <w:sectPr w:rsidR="00A675BF" w:rsidSect="008E61A5">
      <w:headerReference w:type="default" r:id="rId10"/>
      <w:footerReference w:type="even" r:id="rId11"/>
      <w:footerReference w:type="default" r:id="rId12"/>
      <w:footerReference w:type="first" r:id="rId13"/>
      <w:pgSz w:w="12240" w:h="15840"/>
      <w:pgMar w:top="990" w:right="1440" w:bottom="1080" w:left="1440" w:header="720" w:footer="71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92FBC8" w14:textId="77777777" w:rsidR="002B6948" w:rsidRDefault="002B6948">
      <w:r>
        <w:separator/>
      </w:r>
    </w:p>
  </w:endnote>
  <w:endnote w:type="continuationSeparator" w:id="0">
    <w:p w14:paraId="6446AABD" w14:textId="77777777" w:rsidR="002B6948" w:rsidRDefault="002B69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lbertus Medium">
    <w:altName w:val="Eras Medium IT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DBEB1" w14:textId="77777777" w:rsidR="00A675BF" w:rsidRDefault="00392347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 w:rsidR="00A675B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FE98682" w14:textId="77777777" w:rsidR="00A675BF" w:rsidRDefault="00A675BF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D040F" w14:textId="77777777" w:rsidR="00A675BF" w:rsidRDefault="00392347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 w:rsidR="00A675BF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D5810">
      <w:rPr>
        <w:rStyle w:val="PageNumber"/>
        <w:noProof/>
      </w:rPr>
      <w:t>2</w:t>
    </w:r>
    <w:r>
      <w:rPr>
        <w:rStyle w:val="PageNumber"/>
      </w:rPr>
      <w:fldChar w:fldCharType="end"/>
    </w:r>
  </w:p>
  <w:p w14:paraId="4E0171B7" w14:textId="77777777" w:rsidR="00A675BF" w:rsidRDefault="00A675BF">
    <w:pPr>
      <w:pStyle w:val="Footer"/>
      <w:ind w:firstLine="360"/>
      <w:jc w:val="right"/>
      <w:rPr>
        <w:rFonts w:ascii="Arial" w:hAnsi="Arial"/>
        <w:sz w:val="16"/>
      </w:rPr>
    </w:pPr>
    <w:proofErr w:type="gramStart"/>
    <w:r>
      <w:rPr>
        <w:rFonts w:ascii="Arial" w:hAnsi="Arial"/>
        <w:sz w:val="16"/>
      </w:rPr>
      <w:t>NCEAC.FORM.001.</w:t>
    </w:r>
    <w:r w:rsidR="005847B1">
      <w:rPr>
        <w:rFonts w:ascii="Arial" w:hAnsi="Arial"/>
        <w:sz w:val="16"/>
      </w:rPr>
      <w:t>D</w:t>
    </w:r>
    <w:proofErr w:type="gramEnd"/>
  </w:p>
  <w:p w14:paraId="28745126" w14:textId="77777777" w:rsidR="00A675BF" w:rsidRDefault="00A675BF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1836D" w14:textId="77777777" w:rsidR="00A675BF" w:rsidRDefault="00A675BF">
    <w:pPr>
      <w:pStyle w:val="Footer"/>
      <w:jc w:val="right"/>
    </w:pPr>
    <w:r>
      <w:rPr>
        <w:rFonts w:ascii="Arial" w:hAnsi="Arial"/>
        <w:sz w:val="16"/>
      </w:rPr>
      <w:t>A1-3-11/18/98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3A82AB" w14:textId="77777777" w:rsidR="002B6948" w:rsidRDefault="002B6948">
      <w:r>
        <w:separator/>
      </w:r>
    </w:p>
  </w:footnote>
  <w:footnote w:type="continuationSeparator" w:id="0">
    <w:p w14:paraId="72616FA0" w14:textId="77777777" w:rsidR="002B6948" w:rsidRDefault="002B69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F49A4" w14:textId="77777777" w:rsidR="00A675BF" w:rsidRDefault="00AF3829">
    <w:pPr>
      <w:pStyle w:val="Header"/>
      <w:tabs>
        <w:tab w:val="clear" w:pos="4320"/>
        <w:tab w:val="clear" w:pos="8640"/>
        <w:tab w:val="left" w:pos="8385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7E63BBA1" wp14:editId="532206D9">
              <wp:simplePos x="0" y="0"/>
              <wp:positionH relativeFrom="column">
                <wp:posOffset>-73025</wp:posOffset>
              </wp:positionH>
              <wp:positionV relativeFrom="paragraph">
                <wp:posOffset>685800</wp:posOffset>
              </wp:positionV>
              <wp:extent cx="6092825" cy="3175"/>
              <wp:effectExtent l="0" t="0" r="3175" b="15875"/>
              <wp:wrapNone/>
              <wp:docPr id="7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92825" cy="317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A87F28" id="Line 9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75pt,54pt" to="474pt,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5B6D9A4F" wp14:editId="16C59C9F">
              <wp:simplePos x="0" y="0"/>
              <wp:positionH relativeFrom="column">
                <wp:posOffset>4572000</wp:posOffset>
              </wp:positionH>
              <wp:positionV relativeFrom="paragraph">
                <wp:posOffset>688975</wp:posOffset>
              </wp:positionV>
              <wp:extent cx="1423035" cy="228600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23035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87173B" w14:textId="77777777" w:rsidR="00A675BF" w:rsidRDefault="00D3079B">
                          <w:pPr>
                            <w:jc w:val="right"/>
                            <w:rPr>
                              <w:rFonts w:ascii="Lucida Console" w:hAnsi="Lucida Console"/>
                            </w:rPr>
                          </w:pPr>
                          <w:r>
                            <w:rPr>
                              <w:rFonts w:ascii="Lucida Console" w:hAnsi="Lucida Console"/>
                            </w:rPr>
                            <w:t>NCEAC.FORM.001-D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6D9A4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5in;margin-top:54.25pt;width:112.05pt;height:18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" stroked="f">
              <v:textbox>
                <w:txbxContent>
                  <w:p w14:paraId="7287173B" w14:textId="77777777" w:rsidR="00A675BF" w:rsidRDefault="00D3079B">
                    <w:pPr>
                      <w:jc w:val="right"/>
                      <w:rPr>
                        <w:rFonts w:ascii="Lucida Console" w:hAnsi="Lucida Console"/>
                      </w:rPr>
                    </w:pPr>
                    <w:r>
                      <w:rPr>
                        <w:rFonts w:ascii="Lucida Console" w:hAnsi="Lucida Console"/>
                      </w:rPr>
                      <w:t>NCEAC.FORM.001-D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6164406" wp14:editId="0F3C5FDE">
              <wp:simplePos x="0" y="0"/>
              <wp:positionH relativeFrom="column">
                <wp:posOffset>995680</wp:posOffset>
              </wp:positionH>
              <wp:positionV relativeFrom="paragraph">
                <wp:posOffset>2540</wp:posOffset>
              </wp:positionV>
              <wp:extent cx="4274820" cy="564515"/>
              <wp:effectExtent l="0" t="0" r="0" b="0"/>
              <wp:wrapNone/>
              <wp:docPr id="5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74820" cy="5645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3BF4BA" w14:textId="77777777" w:rsidR="00A675BF" w:rsidRDefault="00A675BF">
                          <w:pPr>
                            <w:rPr>
                              <w:rFonts w:ascii="Albertus Medium" w:hAnsi="Albertus Medium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lbertus Medium" w:hAnsi="Albertus Medium"/>
                              <w:b/>
                              <w:sz w:val="24"/>
                              <w:szCs w:val="24"/>
                            </w:rPr>
                            <w:t>National Computing Education Accreditation Council</w:t>
                          </w:r>
                        </w:p>
                        <w:p w14:paraId="00286CEC" w14:textId="77777777" w:rsidR="00A675BF" w:rsidRDefault="00A675BF">
                          <w:pPr>
                            <w:jc w:val="center"/>
                            <w:rPr>
                              <w:rFonts w:ascii="Albertus Medium" w:hAnsi="Albertus Medium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lbertus Medium" w:hAnsi="Albertus Medium"/>
                              <w:sz w:val="24"/>
                              <w:szCs w:val="24"/>
                            </w:rPr>
                            <w:t>NCEAC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164406" id="Text Box 6" o:spid="_x0000_s1027" type="#_x0000_t202" style="position:absolute;margin-left:78.4pt;margin-top:.2pt;width:336.6pt;height:44.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" filled="f" stroked="f">
              <v:textbox>
                <w:txbxContent>
                  <w:p w14:paraId="7D3BF4BA" w14:textId="77777777" w:rsidR="00A675BF" w:rsidRDefault="00A675BF">
                    <w:pPr>
                      <w:rPr>
                        <w:rFonts w:ascii="Albertus Medium" w:hAnsi="Albertus Medium"/>
                        <w:b/>
                        <w:sz w:val="24"/>
                        <w:szCs w:val="24"/>
                      </w:rPr>
                    </w:pPr>
                    <w:r>
                      <w:rPr>
                        <w:rFonts w:ascii="Albertus Medium" w:hAnsi="Albertus Medium"/>
                        <w:b/>
                        <w:sz w:val="24"/>
                        <w:szCs w:val="24"/>
                      </w:rPr>
                      <w:t>National Computing Education Accreditation Council</w:t>
                    </w:r>
                  </w:p>
                  <w:p w14:paraId="00286CEC" w14:textId="77777777" w:rsidR="00A675BF" w:rsidRDefault="00A675BF">
                    <w:pPr>
                      <w:jc w:val="center"/>
                      <w:rPr>
                        <w:rFonts w:ascii="Albertus Medium" w:hAnsi="Albertus Medium"/>
                        <w:sz w:val="24"/>
                        <w:szCs w:val="24"/>
                      </w:rPr>
                    </w:pPr>
                    <w:r>
                      <w:rPr>
                        <w:rFonts w:ascii="Albertus Medium" w:hAnsi="Albertus Medium"/>
                        <w:sz w:val="24"/>
                        <w:szCs w:val="24"/>
                      </w:rPr>
                      <w:t>NCEAC</w:t>
                    </w:r>
                  </w:p>
                </w:txbxContent>
              </v:textbox>
            </v:shape>
          </w:pict>
        </mc:Fallback>
      </mc:AlternateContent>
    </w:r>
    <w:r w:rsidR="00F101DB">
      <w:rPr>
        <w:noProof/>
      </w:rPr>
      <w:drawing>
        <wp:inline distT="0" distB="0" distL="0" distR="0" wp14:anchorId="1A367848" wp14:editId="36B11136">
          <wp:extent cx="1111250" cy="565150"/>
          <wp:effectExtent l="0" t="0" r="0" b="0"/>
          <wp:docPr id="1" name="Picture 1" descr="logotr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tr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1250" cy="565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8752" behindDoc="0" locked="0" layoutInCell="1" allowOverlap="1" wp14:anchorId="41EE2127" wp14:editId="677ABB85">
              <wp:simplePos x="0" y="0"/>
              <wp:positionH relativeFrom="column">
                <wp:posOffset>-62865</wp:posOffset>
              </wp:positionH>
              <wp:positionV relativeFrom="paragraph">
                <wp:posOffset>-64136</wp:posOffset>
              </wp:positionV>
              <wp:extent cx="6057900" cy="0"/>
              <wp:effectExtent l="0" t="0" r="0" b="0"/>
              <wp:wrapNone/>
              <wp:docPr id="4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579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C260AC" id="Line 8" o:spid="_x0000_s1026" style="position:absolute;z-index:2516587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4.95pt,-5.05pt" to="472.05pt,-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"/>
          </w:pict>
        </mc:Fallback>
      </mc:AlternateContent>
    </w:r>
    <w:r w:rsidR="00F101DB">
      <w:rPr>
        <w:noProof/>
      </w:rPr>
      <w:drawing>
        <wp:inline distT="0" distB="0" distL="0" distR="0" wp14:anchorId="6A78BBCC" wp14:editId="34C98330">
          <wp:extent cx="704850" cy="685800"/>
          <wp:effectExtent l="0" t="0" r="0" b="0"/>
          <wp:docPr id="2" name="Picture 2" descr="hec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ec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485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675BF">
      <w:tab/>
    </w:r>
  </w:p>
  <w:p w14:paraId="5B68F7F6" w14:textId="77777777" w:rsidR="00A675BF" w:rsidRDefault="00A675BF">
    <w:pPr>
      <w:pStyle w:val="Header"/>
    </w:pPr>
  </w:p>
  <w:p w14:paraId="64FD7AF9" w14:textId="77777777" w:rsidR="00A675BF" w:rsidRDefault="00AF382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31BA8881" wp14:editId="5C137BF4">
              <wp:simplePos x="0" y="0"/>
              <wp:positionH relativeFrom="column">
                <wp:posOffset>822960</wp:posOffset>
              </wp:positionH>
              <wp:positionV relativeFrom="paragraph">
                <wp:posOffset>602615</wp:posOffset>
              </wp:positionV>
              <wp:extent cx="1819275" cy="228600"/>
              <wp:effectExtent l="0" t="0" r="0" b="0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19275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C8C86D" w14:textId="77777777" w:rsidR="00A675BF" w:rsidRDefault="00A675BF">
                          <w:pPr>
                            <w:rPr>
                              <w:rFonts w:ascii="Lucida Console" w:hAnsi="Lucida Console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BA8881" id="Text Box 5" o:spid="_x0000_s1028" type="#_x0000_t202" style="position:absolute;margin-left:64.8pt;margin-top:47.45pt;width:143.25pt;height:1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" stroked="f">
              <v:textbox>
                <w:txbxContent>
                  <w:p w14:paraId="2BC8C86D" w14:textId="77777777" w:rsidR="00A675BF" w:rsidRDefault="00A675BF">
                    <w:pPr>
                      <w:rPr>
                        <w:rFonts w:ascii="Lucida Console" w:hAnsi="Lucida Console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439CB"/>
    <w:multiLevelType w:val="multilevel"/>
    <w:tmpl w:val="CB02B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C849B2"/>
    <w:multiLevelType w:val="hybridMultilevel"/>
    <w:tmpl w:val="0EA40872"/>
    <w:lvl w:ilvl="0" w:tplc="D79C02CE">
      <w:start w:val="1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E506C7"/>
    <w:multiLevelType w:val="hybridMultilevel"/>
    <w:tmpl w:val="5E509CC6"/>
    <w:lvl w:ilvl="0" w:tplc="0614916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FBE1BEA"/>
    <w:multiLevelType w:val="multilevel"/>
    <w:tmpl w:val="2D768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1144412">
    <w:abstractNumId w:val="2"/>
  </w:num>
  <w:num w:numId="2" w16cid:durableId="631522192">
    <w:abstractNumId w:val="0"/>
  </w:num>
  <w:num w:numId="3" w16cid:durableId="1476070503">
    <w:abstractNumId w:val="1"/>
  </w:num>
  <w:num w:numId="4" w16cid:durableId="10679951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A21"/>
    <w:rsid w:val="00041BE9"/>
    <w:rsid w:val="00051928"/>
    <w:rsid w:val="000B0F5E"/>
    <w:rsid w:val="00114A87"/>
    <w:rsid w:val="0016347A"/>
    <w:rsid w:val="001C10B1"/>
    <w:rsid w:val="001E51B8"/>
    <w:rsid w:val="001F3188"/>
    <w:rsid w:val="001F39AE"/>
    <w:rsid w:val="001F40CE"/>
    <w:rsid w:val="002419F5"/>
    <w:rsid w:val="00275BF4"/>
    <w:rsid w:val="002B0317"/>
    <w:rsid w:val="002B6948"/>
    <w:rsid w:val="002B763C"/>
    <w:rsid w:val="00330F38"/>
    <w:rsid w:val="00357D5B"/>
    <w:rsid w:val="00392347"/>
    <w:rsid w:val="003A53F0"/>
    <w:rsid w:val="003F03EE"/>
    <w:rsid w:val="0049448F"/>
    <w:rsid w:val="004A227B"/>
    <w:rsid w:val="004C0E74"/>
    <w:rsid w:val="004E596D"/>
    <w:rsid w:val="00537E30"/>
    <w:rsid w:val="0054614A"/>
    <w:rsid w:val="00565A1B"/>
    <w:rsid w:val="005847B1"/>
    <w:rsid w:val="00590A60"/>
    <w:rsid w:val="00612915"/>
    <w:rsid w:val="00624394"/>
    <w:rsid w:val="006379EC"/>
    <w:rsid w:val="00641927"/>
    <w:rsid w:val="006A151B"/>
    <w:rsid w:val="006C6416"/>
    <w:rsid w:val="006E309F"/>
    <w:rsid w:val="006F1056"/>
    <w:rsid w:val="00723D9D"/>
    <w:rsid w:val="007249D0"/>
    <w:rsid w:val="00753212"/>
    <w:rsid w:val="00832757"/>
    <w:rsid w:val="00845644"/>
    <w:rsid w:val="008C5896"/>
    <w:rsid w:val="008E323A"/>
    <w:rsid w:val="008E61A5"/>
    <w:rsid w:val="008E6C0B"/>
    <w:rsid w:val="009869EE"/>
    <w:rsid w:val="009E0CA8"/>
    <w:rsid w:val="00A634EF"/>
    <w:rsid w:val="00A675BF"/>
    <w:rsid w:val="00AA0C80"/>
    <w:rsid w:val="00AD1B94"/>
    <w:rsid w:val="00AF3829"/>
    <w:rsid w:val="00B77FDF"/>
    <w:rsid w:val="00BB0CDD"/>
    <w:rsid w:val="00BD471A"/>
    <w:rsid w:val="00BD5BEC"/>
    <w:rsid w:val="00C50F30"/>
    <w:rsid w:val="00C5221B"/>
    <w:rsid w:val="00C93FEC"/>
    <w:rsid w:val="00D3079B"/>
    <w:rsid w:val="00D80AA2"/>
    <w:rsid w:val="00D82A21"/>
    <w:rsid w:val="00DA1582"/>
    <w:rsid w:val="00E46265"/>
    <w:rsid w:val="00E51954"/>
    <w:rsid w:val="00E57245"/>
    <w:rsid w:val="00E65B7C"/>
    <w:rsid w:val="00EA4246"/>
    <w:rsid w:val="00EB6955"/>
    <w:rsid w:val="00EC714B"/>
    <w:rsid w:val="00EE3788"/>
    <w:rsid w:val="00EE47A2"/>
    <w:rsid w:val="00F00988"/>
    <w:rsid w:val="00F03D95"/>
    <w:rsid w:val="00F101DB"/>
    <w:rsid w:val="00F27464"/>
    <w:rsid w:val="00F654A9"/>
    <w:rsid w:val="00F92D56"/>
    <w:rsid w:val="00FA7D2E"/>
    <w:rsid w:val="00FC2FBD"/>
    <w:rsid w:val="00FD5810"/>
    <w:rsid w:val="00FE044D"/>
    <w:rsid w:val="00FF3F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F068437"/>
  <w15:docId w15:val="{164B26EE-11E3-40E6-A01C-5093212BF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E61A5"/>
  </w:style>
  <w:style w:type="paragraph" w:styleId="Heading1">
    <w:name w:val="heading 1"/>
    <w:basedOn w:val="Normal"/>
    <w:next w:val="Normal"/>
    <w:link w:val="Heading1Char"/>
    <w:qFormat/>
    <w:rsid w:val="0054614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AF3829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E61A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E61A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E61A5"/>
  </w:style>
  <w:style w:type="paragraph" w:styleId="BalloonText">
    <w:name w:val="Balloon Text"/>
    <w:basedOn w:val="Normal"/>
    <w:link w:val="BalloonTextChar"/>
    <w:rsid w:val="009869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869EE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F3829"/>
    <w:rPr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8C589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5461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ext-sc-17v1xeu-0">
    <w:name w:val="text-sc-17v1xeu-0"/>
    <w:basedOn w:val="DefaultParagraphFont"/>
    <w:rsid w:val="0054614A"/>
  </w:style>
  <w:style w:type="character" w:customStyle="1" w:styleId="a-size-extra-large">
    <w:name w:val="a-size-extra-large"/>
    <w:basedOn w:val="DefaultParagraphFont"/>
    <w:rsid w:val="00E57245"/>
  </w:style>
  <w:style w:type="character" w:customStyle="1" w:styleId="author">
    <w:name w:val="author"/>
    <w:basedOn w:val="DefaultParagraphFont"/>
    <w:rsid w:val="00E57245"/>
  </w:style>
  <w:style w:type="character" w:styleId="Hyperlink">
    <w:name w:val="Hyperlink"/>
    <w:basedOn w:val="DefaultParagraphFont"/>
    <w:uiPriority w:val="99"/>
    <w:semiHidden/>
    <w:unhideWhenUsed/>
    <w:rsid w:val="00E572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3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12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907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39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64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8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.huji.ac.il/~shais/UnderstandingMachineLearning/copy.html" TargetMode="Externa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amazon.com/s/ref=dp_byline_sr_book_1?ie=UTF8&amp;field-author=M.+Gopal&amp;text=M.+Gopal&amp;sort=relevancerank&amp;search-alias=books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eb.stanford.edu/~hastie/Papers/ESLII.pdf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ML%20Spring%202019\Course%20Description%20ML%20DS50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Course Description ML DS503</Template>
  <TotalTime>4896</TotalTime>
  <Pages>3</Pages>
  <Words>755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</vt:lpstr>
    </vt:vector>
  </TitlesOfParts>
  <Company>FUIMCS</Company>
  <LinksUpToDate>false</LinksUpToDate>
  <CharactersWithSpaces>5049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</dc:title>
  <dc:creator>Jalaluddin Qureshi</dc:creator>
  <cp:lastModifiedBy>Muhammad Shahzad</cp:lastModifiedBy>
  <cp:revision>16</cp:revision>
  <dcterms:created xsi:type="dcterms:W3CDTF">2023-01-30T09:43:00Z</dcterms:created>
  <dcterms:modified xsi:type="dcterms:W3CDTF">2023-09-05T00:23:00Z</dcterms:modified>
</cp:coreProperties>
</file>